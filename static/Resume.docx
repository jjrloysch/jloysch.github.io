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E278" w14:textId="033AB5B9" w:rsidR="00E43264" w:rsidRPr="00A876B9" w:rsidRDefault="00AE0D95">
      <w:pPr>
        <w:rPr>
          <w:rFonts w:ascii="Georgia" w:hAnsi="Georgia"/>
        </w:rPr>
      </w:pPr>
      <w:r w:rsidRPr="00527FEB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37F6E6" wp14:editId="63175B74">
                <wp:simplePos x="0" y="0"/>
                <wp:positionH relativeFrom="page">
                  <wp:align>left</wp:align>
                </wp:positionH>
                <wp:positionV relativeFrom="page">
                  <wp:posOffset>1117600</wp:posOffset>
                </wp:positionV>
                <wp:extent cx="7827433" cy="8807450"/>
                <wp:effectExtent l="0" t="0" r="2540" b="0"/>
                <wp:wrapSquare wrapText="bothSides"/>
                <wp:docPr id="1755018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7433" cy="88074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74000">
                              <a:srgbClr val="FFFFFE"/>
                            </a:gs>
                            <a:gs pos="83000">
                              <a:srgbClr val="FFFFFE"/>
                            </a:gs>
                            <a:gs pos="100000">
                              <a:srgbClr val="FFFFFE"/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91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51"/>
                              <w:gridCol w:w="8063"/>
                            </w:tblGrid>
                            <w:tr w:rsidR="00DF4E95" w:rsidRPr="00B3729B" w14:paraId="34649678" w14:textId="77777777" w:rsidTr="006E282E">
                              <w:trPr>
                                <w:trHeight w:val="13887"/>
                              </w:trPr>
                              <w:tc>
                                <w:tcPr>
                                  <w:tcW w:w="1616" w:type="pct"/>
                                </w:tcPr>
                                <w:p w14:paraId="7D45D426" w14:textId="77777777" w:rsidR="00137456" w:rsidRPr="00B3729B" w:rsidRDefault="00000000" w:rsidP="002022AA">
                                  <w:pPr>
                                    <w:pStyle w:val="Heading1"/>
                                    <w:spacing w:before="0" w:after="0"/>
                                    <w:rPr>
                                      <w:rFonts w:ascii="Baskerville Old Face" w:hAnsi="Baskerville Old Fac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askerville Old Face" w:hAnsi="Baskerville Old Face"/>
                                      </w:rPr>
                                      <w:id w:val="1770354123"/>
                                      <w:placeholder>
                                        <w:docPart w:val="16CD49F8A8864A06A639B37E1A9D7CE4"/>
                                      </w:placeholder>
                                      <w:temporary/>
                                      <w15:appearance w15:val="hidden"/>
                                    </w:sdtPr>
                                    <w:sdtContent>
                                      <w:r w:rsidR="00137456" w:rsidRPr="004040E2">
                                        <w:rPr>
                                          <w:rFonts w:ascii="Baskerville Old Face" w:hAnsi="Baskerville Old Face"/>
                                          <w:sz w:val="42"/>
                                          <w:szCs w:val="42"/>
                                          <w:u w:val="single"/>
                                        </w:rPr>
                                        <w:t>Education</w:t>
                                      </w:r>
                                    </w:sdtContent>
                                  </w:sdt>
                                </w:p>
                                <w:p w14:paraId="351A7D56" w14:textId="77777777" w:rsidR="003F0D69" w:rsidRPr="003F0D69" w:rsidRDefault="003F0D69" w:rsidP="00E255B2">
                                  <w:pPr>
                                    <w:pStyle w:val="Heading2"/>
                                    <w:spacing w:before="0"/>
                                    <w:rPr>
                                      <w:rFonts w:ascii="Baskerville Old Face" w:hAnsi="Baskerville Old Face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7AE8A632" w14:textId="016259C5" w:rsidR="00137456" w:rsidRPr="00A64182" w:rsidRDefault="00137456" w:rsidP="00E255B2">
                                  <w:pPr>
                                    <w:pStyle w:val="Heading2"/>
                                    <w:spacing w:before="0"/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Cs w:val="24"/>
                                    </w:rPr>
                                  </w:pPr>
                                  <w:r w:rsidRPr="00A64182">
                                    <w:rPr>
                                      <w:rFonts w:ascii="Baskerville Old Face" w:hAnsi="Baskerville Old Face"/>
                                      <w:szCs w:val="24"/>
                                    </w:rPr>
                                    <w:t>Bachelor</w:t>
                                  </w:r>
                                  <w:r w:rsidR="00AB2A12" w:rsidRPr="00A64182">
                                    <w:rPr>
                                      <w:rFonts w:ascii="Baskerville Old Face" w:hAnsi="Baskerville Old Face"/>
                                      <w:szCs w:val="24"/>
                                    </w:rPr>
                                    <w:t>’s</w:t>
                                  </w:r>
                                  <w:r w:rsidRPr="00A64182">
                                    <w:rPr>
                                      <w:rFonts w:ascii="Baskerville Old Face" w:hAnsi="Baskerville Old Face"/>
                                      <w:szCs w:val="24"/>
                                    </w:rPr>
                                    <w:t xml:space="preserve"> Degree in Computer Science</w:t>
                                  </w:r>
                                  <w:r w:rsidRPr="00A64182"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Cs w:val="24"/>
                                    </w:rPr>
                                    <w:t xml:space="preserve"> (In Progress)</w:t>
                                  </w:r>
                                </w:p>
                                <w:p w14:paraId="4A3CB7B0" w14:textId="77777777" w:rsidR="00137456" w:rsidRPr="00C17C9D" w:rsidRDefault="00137456" w:rsidP="006D51CF">
                                  <w:pPr>
                                    <w:pStyle w:val="Heading3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</w:rPr>
                                  </w:pPr>
                                  <w:r w:rsidRPr="00C17C9D">
                                    <w:rPr>
                                      <w:rFonts w:ascii="Baskerville Old Face" w:hAnsi="Baskerville Old Face"/>
                                      <w:sz w:val="24"/>
                                    </w:rPr>
                                    <w:t xml:space="preserve">The University of Rochester </w:t>
                                  </w:r>
                                </w:p>
                                <w:p w14:paraId="165FA798" w14:textId="5EB512DE" w:rsidR="00137456" w:rsidRPr="00C17C9D" w:rsidRDefault="00DC40B6" w:rsidP="006D51CF">
                                  <w:pPr>
                                    <w:pStyle w:val="Heading3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24"/>
                                    </w:rPr>
                                    <w:t>Currently Attending</w:t>
                                  </w:r>
                                </w:p>
                                <w:p w14:paraId="6EAD1EB9" w14:textId="77777777" w:rsidR="00137456" w:rsidRPr="00536032" w:rsidRDefault="00137456" w:rsidP="009B7332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536032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3.3 Major GPA </w:t>
                                  </w:r>
                                </w:p>
                                <w:p w14:paraId="02809B5E" w14:textId="77777777" w:rsidR="00137456" w:rsidRPr="00536032" w:rsidRDefault="00137456" w:rsidP="005C726D">
                                  <w:pPr>
                                    <w:pStyle w:val="ListBullet"/>
                                    <w:spacing w:before="0" w:after="24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536032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Xerox Award for Innovation</w:t>
                                  </w:r>
                                </w:p>
                                <w:p w14:paraId="1AD517E1" w14:textId="77777777" w:rsidR="00137456" w:rsidRPr="00957827" w:rsidRDefault="00137456" w:rsidP="00520E90">
                                  <w:pPr>
                                    <w:pStyle w:val="Heading2"/>
                                    <w:spacing w:before="0"/>
                                    <w:rPr>
                                      <w:rFonts w:ascii="Baskerville Old Face" w:hAnsi="Baskerville Old Face"/>
                                      <w:szCs w:val="24"/>
                                    </w:rPr>
                                  </w:pPr>
                                  <w:r w:rsidRPr="00957827">
                                    <w:rPr>
                                      <w:rFonts w:ascii="Baskerville Old Face" w:hAnsi="Baskerville Old Face"/>
                                      <w:szCs w:val="24"/>
                                    </w:rPr>
                                    <w:t>High School Diploma</w:t>
                                  </w:r>
                                </w:p>
                                <w:p w14:paraId="7C01C517" w14:textId="644E4EBD" w:rsidR="00137456" w:rsidRPr="00957827" w:rsidRDefault="00137456" w:rsidP="00917477">
                                  <w:pPr>
                                    <w:pStyle w:val="Heading3"/>
                                    <w:spacing w:before="0"/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24"/>
                                    </w:rPr>
                                  </w:pPr>
                                  <w:r w:rsidRPr="00957827"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24"/>
                                    </w:rPr>
                                    <w:t>Forest City Regional High School</w:t>
                                  </w:r>
                                </w:p>
                                <w:p w14:paraId="6AF2F698" w14:textId="77777777" w:rsidR="00137456" w:rsidRPr="00C17C9D" w:rsidRDefault="00137456" w:rsidP="00917477">
                                  <w:pPr>
                                    <w:pStyle w:val="Heading3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</w:rPr>
                                  </w:pPr>
                                  <w:r w:rsidRPr="00C17C9D">
                                    <w:rPr>
                                      <w:rFonts w:ascii="Baskerville Old Face" w:hAnsi="Baskerville Old Face"/>
                                      <w:sz w:val="24"/>
                                    </w:rPr>
                                    <w:t>2014 – 2019</w:t>
                                  </w:r>
                                </w:p>
                                <w:p w14:paraId="05EB0D26" w14:textId="77777777" w:rsidR="00137456" w:rsidRPr="00EC31FF" w:rsidRDefault="00137456" w:rsidP="009B7332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EC31FF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4.0 GPA</w:t>
                                  </w:r>
                                </w:p>
                                <w:p w14:paraId="25641BE2" w14:textId="77777777" w:rsidR="00137456" w:rsidRPr="00EC31FF" w:rsidRDefault="00137456" w:rsidP="00A726FC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EC31FF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U.S. President’s Award for Outstanding Academic Achievement </w:t>
                                  </w:r>
                                </w:p>
                                <w:p w14:paraId="52B63EE7" w14:textId="3DC93CE8" w:rsidR="00137456" w:rsidRPr="00EC31FF" w:rsidRDefault="00137456" w:rsidP="00D81C93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EC31FF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NIST Recognition Award</w:t>
                                  </w:r>
                                </w:p>
                                <w:p w14:paraId="4D97EA04" w14:textId="77777777" w:rsidR="003B49E2" w:rsidRPr="007B23F8" w:rsidRDefault="003B49E2" w:rsidP="00124EC1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pBdr>
                                      <w:bottom w:val="single" w:sz="6" w:space="1" w:color="auto"/>
                                    </w:pBdr>
                                    <w:spacing w:before="0"/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</w:pPr>
                                </w:p>
                                <w:p w14:paraId="2C1A92FA" w14:textId="77777777" w:rsidR="007B23F8" w:rsidRPr="007B23F8" w:rsidRDefault="007B23F8" w:rsidP="00124EC1">
                                  <w:pPr>
                                    <w:pStyle w:val="Heading1"/>
                                    <w:spacing w:before="0" w:after="0"/>
                                    <w:rPr>
                                      <w:rFonts w:ascii="Baskerville Old Face" w:hAnsi="Baskerville Old Fac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4980C85" w14:textId="4C15AAF6" w:rsidR="00137456" w:rsidRPr="006A1A9D" w:rsidRDefault="003C0AFC" w:rsidP="00124EC1">
                                  <w:pPr>
                                    <w:pStyle w:val="Heading1"/>
                                    <w:spacing w:before="0" w:after="0"/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</w:pPr>
                                  <w:r w:rsidRPr="006A1A9D"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  <w:t>Skills</w:t>
                                  </w:r>
                                  <w:r w:rsidR="00307E8C"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482513AC" w14:textId="1C1E8895" w:rsidR="00137456" w:rsidRPr="00894FC0" w:rsidRDefault="007C46F3" w:rsidP="00552BDB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Python</w:t>
                                  </w:r>
                                  <w:r w:rsidR="00BB4D8B"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="00E32713"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LAMP,</w:t>
                                  </w:r>
                                  <w:r w:rsidR="00B92822"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CSS, HTML, JS</w:t>
                                  </w:r>
                                </w:p>
                                <w:p w14:paraId="517080A7" w14:textId="2F9C4689" w:rsidR="00137456" w:rsidRPr="00894FC0" w:rsidRDefault="0052307B" w:rsidP="006C2F6F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User Interface Design and Development</w:t>
                                  </w:r>
                                </w:p>
                                <w:p w14:paraId="64047855" w14:textId="27F65DD7" w:rsidR="00137456" w:rsidRPr="00894FC0" w:rsidRDefault="00DE1F7A" w:rsidP="006C2F6F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Audio Engineering, Mathematics</w:t>
                                  </w:r>
                                  <w:r w:rsidR="00EB7E41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, Digital Audio Workstations</w:t>
                                  </w:r>
                                </w:p>
                                <w:p w14:paraId="1A8943C6" w14:textId="42D6A328" w:rsidR="00137456" w:rsidRPr="00894FC0" w:rsidRDefault="00D94446" w:rsidP="006C2F6F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Object-Oriented</w:t>
                                  </w:r>
                                  <w:r w:rsidR="00543568"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Programming (OOP)</w:t>
                                  </w:r>
                                  <w:r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, Model-View</w:t>
                                  </w:r>
                                  <w:r w:rsidR="00D60C5B"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Controller</w:t>
                                  </w:r>
                                  <w:r w:rsidR="00B17172"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(MVC)</w:t>
                                  </w:r>
                                  <w:r w:rsidR="00293A6A"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="004E167F"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Algorithms and Datastructrures</w:t>
                                  </w:r>
                                  <w:r w:rsidR="001F71B4"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(DST)</w:t>
                                  </w:r>
                                </w:p>
                                <w:p w14:paraId="719A4E9E" w14:textId="3FD294B4" w:rsidR="00137456" w:rsidRPr="00894FC0" w:rsidRDefault="00915EA7" w:rsidP="00CB5BA2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Database Management Systems (DBMS)</w:t>
                                  </w:r>
                                </w:p>
                                <w:p w14:paraId="4FB76FBD" w14:textId="77777777" w:rsidR="00DD7EE0" w:rsidRPr="006A1A9D" w:rsidRDefault="00DD7EE0" w:rsidP="00552BD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</w:pPr>
                                  <w:r w:rsidRPr="006A1A9D"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  <w:t>Interests</w:t>
                                  </w:r>
                                </w:p>
                                <w:p w14:paraId="4C03F667" w14:textId="77777777" w:rsidR="00DD7EE0" w:rsidRPr="00894FC0" w:rsidRDefault="00DD7EE0" w:rsidP="00552BDB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Audio Production and Engineering, Acoustics, and Drumming.</w:t>
                                  </w:r>
                                </w:p>
                                <w:p w14:paraId="4F10AFB9" w14:textId="77777777" w:rsidR="00DD7EE0" w:rsidRPr="00894FC0" w:rsidRDefault="00DD7EE0" w:rsidP="00DD7EE0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Encryption, Small Hardware, and Mobile Applications.</w:t>
                                  </w:r>
                                </w:p>
                                <w:p w14:paraId="67EBD5BA" w14:textId="198C041C" w:rsidR="00657ECF" w:rsidRPr="00894FC0" w:rsidRDefault="00DD7EE0" w:rsidP="00FE2AE0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Mathematics, </w:t>
                                  </w:r>
                                  <w:r w:rsidR="007444AC"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Various</w:t>
                                  </w:r>
                                  <w:r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Research, and Artificial Intelligence.</w:t>
                                  </w:r>
                                </w:p>
                                <w:p w14:paraId="70809F4D" w14:textId="77777777" w:rsidR="00AD2A48" w:rsidRPr="00620BF6" w:rsidRDefault="00AD2A48" w:rsidP="00A8217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pBdr>
                                      <w:bottom w:val="single" w:sz="6" w:space="1" w:color="auto"/>
                                    </w:pBdr>
                                    <w:spacing w:before="0"/>
                                    <w:rPr>
                                      <w:rFonts w:ascii="Baskerville Old Face" w:hAnsi="Baskerville Old Face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0ADBB2A" w14:textId="77777777" w:rsidR="00C23F0F" w:rsidRPr="00C23F0F" w:rsidRDefault="00C23F0F" w:rsidP="00A8217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</w:pPr>
                                </w:p>
                                <w:p w14:paraId="07933C60" w14:textId="71ED8900" w:rsidR="00AC7E55" w:rsidRPr="00AD7932" w:rsidRDefault="00AC7E55" w:rsidP="00A8217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</w:pPr>
                                  <w:r w:rsidRPr="00AD7932"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  <w:t xml:space="preserve">Contact </w:t>
                                  </w:r>
                                </w:p>
                                <w:p w14:paraId="367FEE1E" w14:textId="542D3233" w:rsidR="00AC7E55" w:rsidRDefault="00000000" w:rsidP="00552BDB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hyperlink r:id="rId8" w:history="1">
                                    <w:r w:rsidR="00B91700" w:rsidRPr="00CE395F">
                                      <w:rPr>
                                        <w:rStyle w:val="Hyperlink"/>
                                        <w:rFonts w:ascii="Baskerville Old Face" w:hAnsi="Baskerville Old Face"/>
                                        <w:sz w:val="24"/>
                                        <w:szCs w:val="24"/>
                                      </w:rPr>
                                      <w:t>J</w:t>
                                    </w:r>
                                    <w:r w:rsidR="00B91700" w:rsidRPr="00CE395F">
                                      <w:rPr>
                                        <w:rStyle w:val="Hyperlink"/>
                                        <w:sz w:val="24"/>
                                        <w:szCs w:val="24"/>
                                      </w:rPr>
                                      <w:t>oshuaLoysch</w:t>
                                    </w:r>
                                    <w:r w:rsidR="00B91700" w:rsidRPr="00CE395F">
                                      <w:rPr>
                                        <w:rStyle w:val="Hyperlink"/>
                                        <w:rFonts w:ascii="Baskerville Old Face" w:hAnsi="Baskerville Old Face"/>
                                        <w:sz w:val="24"/>
                                        <w:szCs w:val="24"/>
                                      </w:rPr>
                                      <w:t>@outlook.com</w:t>
                                    </w:r>
                                  </w:hyperlink>
                                </w:p>
                                <w:p w14:paraId="67D54F82" w14:textId="4F53547B" w:rsidR="008478D8" w:rsidRPr="008478D8" w:rsidRDefault="008478D8" w:rsidP="008478D8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5E6D9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570.280.5960</w:t>
                                  </w:r>
                                </w:p>
                                <w:p w14:paraId="64DEB410" w14:textId="0BB7EB5D" w:rsidR="00AC7E55" w:rsidRPr="005E6D9B" w:rsidRDefault="007D3953" w:rsidP="00552BDB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5E6D9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www.l</w:t>
                                  </w:r>
                                  <w:r w:rsidR="00AC7E55" w:rsidRPr="005E6D9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inkedin.com/in/</w:t>
                                  </w:r>
                                  <w:r w:rsidR="00FB75C6" w:rsidRPr="005E6D9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jloysch</w:t>
                                  </w:r>
                                  <w:r w:rsidR="00AC7E55" w:rsidRPr="005E6D9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  <w:p w14:paraId="4EAEA85F" w14:textId="4C2DB0CE" w:rsidR="00AC7E55" w:rsidRPr="005E6D9B" w:rsidRDefault="00227F64" w:rsidP="00552BDB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5E6D9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www.</w:t>
                                  </w:r>
                                  <w:r w:rsidR="00FB75C6" w:rsidRPr="005E6D9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jloysch</w:t>
                                  </w:r>
                                  <w:r w:rsidR="00AC7E55" w:rsidRPr="005E6D9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5E6D9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 w:rsidR="00AC7E55" w:rsidRPr="005E6D9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ithub.io</w:t>
                                  </w:r>
                                </w:p>
                                <w:p w14:paraId="73FED612" w14:textId="77777777" w:rsidR="00244872" w:rsidRPr="009C0B92" w:rsidRDefault="00244872" w:rsidP="00244872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pBdr>
                                      <w:bottom w:val="single" w:sz="6" w:space="1" w:color="auto"/>
                                    </w:pBdr>
                                    <w:rPr>
                                      <w:rFonts w:ascii="Baskerville Old Face" w:hAnsi="Baskerville Old Face"/>
                                    </w:rPr>
                                  </w:pPr>
                                </w:p>
                                <w:p w14:paraId="284D7AB4" w14:textId="06777A5B" w:rsidR="004415E0" w:rsidRPr="00B3729B" w:rsidRDefault="004415E0" w:rsidP="00A75467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rPr>
                                      <w:rFonts w:ascii="Baskerville Old Face" w:hAnsi="Baskerville Old Fac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4" w:type="pct"/>
                                </w:tcPr>
                                <w:p w14:paraId="3F691904" w14:textId="77777777" w:rsidR="00137456" w:rsidRPr="00B5053E" w:rsidRDefault="00137456" w:rsidP="002728E1">
                                  <w:pPr>
                                    <w:pStyle w:val="Heading1"/>
                                    <w:spacing w:before="0" w:after="0"/>
                                    <w:rPr>
                                      <w:rFonts w:ascii="Baskerville Old Face" w:hAnsi="Baskerville Old Face"/>
                                      <w:sz w:val="42"/>
                                      <w:szCs w:val="42"/>
                                      <w:u w:val="single"/>
                                    </w:rPr>
                                  </w:pPr>
                                  <w:r w:rsidRPr="00B5053E">
                                    <w:rPr>
                                      <w:rFonts w:ascii="Baskerville Old Face" w:hAnsi="Baskerville Old Face"/>
                                      <w:sz w:val="42"/>
                                      <w:szCs w:val="42"/>
                                      <w:u w:val="single"/>
                                    </w:rPr>
                                    <w:t>Experience</w:t>
                                  </w:r>
                                </w:p>
                                <w:p w14:paraId="5CE2BC65" w14:textId="77777777" w:rsidR="003F0D69" w:rsidRPr="003F0D69" w:rsidRDefault="003F0D69" w:rsidP="002728E1">
                                  <w:pPr>
                                    <w:pStyle w:val="Heading2"/>
                                    <w:spacing w:before="0"/>
                                    <w:rPr>
                                      <w:rFonts w:ascii="Baskerville Old Face" w:hAnsi="Baskerville Old Face"/>
                                      <w:b w:val="0"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3DF18F30" w14:textId="5F9E745B" w:rsidR="00137456" w:rsidRPr="00293E51" w:rsidRDefault="00137456" w:rsidP="002728E1">
                                  <w:pPr>
                                    <w:pStyle w:val="Heading2"/>
                                    <w:spacing w:before="0"/>
                                    <w:rPr>
                                      <w:rFonts w:ascii="Baskerville Old Face" w:hAnsi="Baskerville Old Face"/>
                                      <w:b w:val="0"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293E51">
                                    <w:rPr>
                                      <w:rFonts w:ascii="Baskerville Old Face" w:hAnsi="Baskerville Old Face"/>
                                      <w:b w:val="0"/>
                                      <w:bCs/>
                                      <w:sz w:val="30"/>
                                      <w:szCs w:val="30"/>
                                    </w:rPr>
                                    <w:t>Computer Science Tutor</w:t>
                                  </w:r>
                                </w:p>
                                <w:p w14:paraId="6D2F7411" w14:textId="3B815A22" w:rsidR="00A348BA" w:rsidRPr="00636701" w:rsidRDefault="00A348BA" w:rsidP="00A348BA">
                                  <w:pPr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636701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GradePotential</w:t>
                                  </w:r>
                                  <w:r w:rsidR="009844F2" w:rsidRPr="00636701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Tutoring</w:t>
                                  </w:r>
                                </w:p>
                                <w:p w14:paraId="770EEB04" w14:textId="77777777" w:rsidR="00137456" w:rsidRPr="00B3729B" w:rsidRDefault="00137456" w:rsidP="00FC65DA">
                                  <w:pPr>
                                    <w:pStyle w:val="Heading3"/>
                                    <w:spacing w:before="0"/>
                                    <w:rPr>
                                      <w:rFonts w:ascii="Baskerville Old Face" w:hAnsi="Baskerville Old Face"/>
                                      <w:sz w:val="18"/>
                                      <w:szCs w:val="18"/>
                                    </w:rPr>
                                  </w:pPr>
                                  <w:r w:rsidRPr="00B3729B">
                                    <w:rPr>
                                      <w:rFonts w:ascii="Baskerville Old Face" w:hAnsi="Baskerville Old Face"/>
                                      <w:sz w:val="18"/>
                                      <w:szCs w:val="18"/>
                                    </w:rPr>
                                    <w:t xml:space="preserve">Remote, (2023 – </w:t>
                                  </w:r>
                                  <w:r w:rsidRPr="00B3729B"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Present</w:t>
                                  </w:r>
                                  <w:r w:rsidRPr="00B3729B">
                                    <w:rPr>
                                      <w:rFonts w:ascii="Baskerville Old Face" w:hAnsi="Baskerville Old Fac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125AFCB4" w14:textId="026E6FB8" w:rsidR="00137456" w:rsidRPr="00DA33AD" w:rsidRDefault="00137456" w:rsidP="00157F6A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DA33AD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Develop</w:t>
                                  </w:r>
                                  <w:r w:rsidR="0090034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ing</w:t>
                                  </w:r>
                                  <w:r w:rsidRPr="00DA33AD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and deliver</w:t>
                                  </w:r>
                                  <w:r w:rsidR="0090034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ing </w:t>
                                  </w:r>
                                  <w:r w:rsidRPr="00DA33AD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comprehensive computer science curricula, resulting in a 30% increase in student engagement and a 20% improvement in exam scores.</w:t>
                                  </w:r>
                                </w:p>
                                <w:p w14:paraId="65B7E6F8" w14:textId="3EF29695" w:rsidR="009E2955" w:rsidRPr="00463B2A" w:rsidRDefault="006E1A92" w:rsidP="00157F6A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DA33AD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Created and curated 100% of </w:t>
                                  </w:r>
                                  <w:r w:rsidR="00B85CD8" w:rsidRPr="00DA33AD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course materials </w:t>
                                  </w:r>
                                  <w:r w:rsidR="00EE4A63" w:rsidRPr="00DA33AD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employed</w:t>
                                  </w:r>
                                  <w:r w:rsidR="000A599B" w:rsidRPr="00DA33AD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C359C8" w:rsidRPr="00DA33AD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during </w:t>
                                  </w:r>
                                  <w:r w:rsidR="00EE4A63" w:rsidRPr="00DA33AD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instruction</w:t>
                                  </w:r>
                                  <w:r w:rsidR="008758A0" w:rsidRPr="00DA33AD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0BC1BBA6" w14:textId="77777777" w:rsidR="00463B2A" w:rsidRPr="00463B2A" w:rsidRDefault="00463B2A" w:rsidP="00463B2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ind w:left="288"/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1A65E1E5" w14:textId="77777777" w:rsidR="001E7F41" w:rsidRPr="001E7F41" w:rsidRDefault="001E7F41" w:rsidP="00095AA5">
                                  <w:pPr>
                                    <w:pStyle w:val="Heading2"/>
                                    <w:spacing w:before="0"/>
                                    <w:rPr>
                                      <w:rFonts w:ascii="Baskerville Old Face" w:hAnsi="Baskerville Old Face"/>
                                      <w:b w:val="0"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479D4FCB" w14:textId="2EFC26B6" w:rsidR="00137456" w:rsidRPr="00293E51" w:rsidRDefault="00137456" w:rsidP="00095AA5">
                                  <w:pPr>
                                    <w:pStyle w:val="Heading2"/>
                                    <w:spacing w:before="0"/>
                                    <w:rPr>
                                      <w:rFonts w:ascii="Baskerville Old Face" w:hAnsi="Baskerville Old Face"/>
                                      <w:b w:val="0"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293E51">
                                    <w:rPr>
                                      <w:rFonts w:ascii="Baskerville Old Face" w:hAnsi="Baskerville Old Face"/>
                                      <w:b w:val="0"/>
                                      <w:bCs/>
                                      <w:sz w:val="30"/>
                                      <w:szCs w:val="30"/>
                                    </w:rPr>
                                    <w:t>Delivery Partner</w:t>
                                  </w:r>
                                </w:p>
                                <w:p w14:paraId="790B06BE" w14:textId="77777777" w:rsidR="00137456" w:rsidRPr="007056A0" w:rsidRDefault="00137456" w:rsidP="006130A6">
                                  <w:pPr>
                                    <w:pStyle w:val="Heading3"/>
                                    <w:spacing w:before="0"/>
                                    <w:rPr>
                                      <w:rStyle w:val="Emphasis"/>
                                      <w:rFonts w:ascii="Baskerville Old Face" w:hAnsi="Baskerville Old Face"/>
                                      <w:sz w:val="24"/>
                                    </w:rPr>
                                  </w:pPr>
                                  <w:r w:rsidRPr="007056A0"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24"/>
                                    </w:rPr>
                                    <w:t>Grubhub, Door Dash, UberEATS</w:t>
                                  </w:r>
                                </w:p>
                                <w:p w14:paraId="370EABB9" w14:textId="77777777" w:rsidR="00137456" w:rsidRPr="00B3729B" w:rsidRDefault="00137456" w:rsidP="00FC65DA">
                                  <w:pPr>
                                    <w:pStyle w:val="Heading3"/>
                                    <w:spacing w:before="0"/>
                                    <w:rPr>
                                      <w:rFonts w:ascii="Baskerville Old Face" w:hAnsi="Baskerville Old Face"/>
                                      <w:sz w:val="18"/>
                                      <w:szCs w:val="18"/>
                                    </w:rPr>
                                  </w:pPr>
                                  <w:r w:rsidRPr="00B3729B">
                                    <w:rPr>
                                      <w:rFonts w:ascii="Baskerville Old Face" w:hAnsi="Baskerville Old Face"/>
                                      <w:sz w:val="18"/>
                                      <w:szCs w:val="18"/>
                                    </w:rPr>
                                    <w:t>Rochester, NY (2022 – 2023)</w:t>
                                  </w:r>
                                </w:p>
                                <w:p w14:paraId="48DEA60F" w14:textId="2DA52F30" w:rsidR="00137456" w:rsidRPr="00B628F8" w:rsidRDefault="00137456" w:rsidP="0071305F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B628F8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Efficiently executed order distribution to 200+ customers within a 25mi radius</w:t>
                                  </w:r>
                                  <w:r w:rsidR="00BB3D36" w:rsidRPr="00B628F8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B628F8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01C99BAC" w14:textId="2E65BD63" w:rsidR="007A36C5" w:rsidRDefault="007A36C5" w:rsidP="0071305F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B628F8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Orchestrated seamless and on-time delivery of products, ensuring end-to-end safety and proactively addressing any potential risks; maintained open lines of communication with stakeholders, resulting in a 90%+ customer satisfaction rate.</w:t>
                                  </w:r>
                                </w:p>
                                <w:p w14:paraId="490CAAD7" w14:textId="77777777" w:rsidR="001E7F41" w:rsidRPr="001E7F41" w:rsidRDefault="001E7F41" w:rsidP="001E7F41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ind w:left="288"/>
                                    <w:rPr>
                                      <w:rFonts w:ascii="Baskerville Old Face" w:hAnsi="Baskerville Old Face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2DEF2E5A" w14:textId="77777777" w:rsidR="0019431D" w:rsidRPr="001E7F41" w:rsidRDefault="0019431D" w:rsidP="0019431D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ind w:left="288"/>
                                    <w:rPr>
                                      <w:rFonts w:ascii="Baskerville Old Face" w:hAnsi="Baskerville Old Face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7ABFE374" w14:textId="77777777" w:rsidR="00137456" w:rsidRPr="00293E51" w:rsidRDefault="00137456" w:rsidP="00095AA5">
                                  <w:pPr>
                                    <w:pStyle w:val="Heading2"/>
                                    <w:spacing w:before="0"/>
                                    <w:rPr>
                                      <w:rFonts w:ascii="Baskerville Old Face" w:hAnsi="Baskerville Old Face"/>
                                      <w:b w:val="0"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293E51">
                                    <w:rPr>
                                      <w:rFonts w:ascii="Baskerville Old Face" w:hAnsi="Baskerville Old Face"/>
                                      <w:b w:val="0"/>
                                      <w:bCs/>
                                      <w:sz w:val="30"/>
                                      <w:szCs w:val="30"/>
                                    </w:rPr>
                                    <w:t>Dietary Aide</w:t>
                                  </w:r>
                                </w:p>
                                <w:p w14:paraId="2E85C929" w14:textId="77777777" w:rsidR="00137456" w:rsidRPr="00F67F66" w:rsidRDefault="00137456" w:rsidP="00E61B85">
                                  <w:pPr>
                                    <w:pStyle w:val="Heading3"/>
                                    <w:spacing w:before="0"/>
                                    <w:rPr>
                                      <w:rStyle w:val="Emphasis"/>
                                      <w:rFonts w:ascii="Baskerville Old Face" w:hAnsi="Baskerville Old Face"/>
                                      <w:sz w:val="24"/>
                                    </w:rPr>
                                  </w:pPr>
                                  <w:r w:rsidRPr="00F67F66"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24"/>
                                    </w:rPr>
                                    <w:t>Forest City Nursing and Rehab Center</w:t>
                                  </w:r>
                                  <w:r w:rsidRPr="00F67F66">
                                    <w:rPr>
                                      <w:rFonts w:ascii="Baskerville Old Face" w:hAnsi="Baskerville Old Face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5D82F2A6" w14:textId="77777777" w:rsidR="00137456" w:rsidRPr="00B3729B" w:rsidRDefault="00137456" w:rsidP="00E61B85">
                                  <w:pPr>
                                    <w:pStyle w:val="Heading3"/>
                                    <w:spacing w:before="0"/>
                                    <w:rPr>
                                      <w:rFonts w:ascii="Baskerville Old Face" w:hAnsi="Baskerville Old Face"/>
                                      <w:sz w:val="18"/>
                                      <w:szCs w:val="18"/>
                                    </w:rPr>
                                  </w:pPr>
                                  <w:r w:rsidRPr="00B3729B">
                                    <w:rPr>
                                      <w:rFonts w:ascii="Baskerville Old Face" w:hAnsi="Baskerville Old Face"/>
                                      <w:sz w:val="18"/>
                                      <w:szCs w:val="18"/>
                                    </w:rPr>
                                    <w:t xml:space="preserve">Forest City, PA (2017 – 2020) </w:t>
                                  </w:r>
                                </w:p>
                                <w:p w14:paraId="330EACB9" w14:textId="77777777" w:rsidR="00CA7788" w:rsidRPr="005B2032" w:rsidRDefault="00137456" w:rsidP="00CA7788">
                                  <w:pPr>
                                    <w:pStyle w:val="ListBullet"/>
                                    <w:pBdr>
                                      <w:bottom w:val="single" w:sz="6" w:space="1" w:color="auto"/>
                                    </w:pBdr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5B2032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Resolved an average of 100+ resident requests daily, achieving a 95% satisfaction rate; implemented highly efficient organizational systems that reduced response time by 50% or more, while minimizing errors across the board</w:t>
                                  </w:r>
                                  <w:r w:rsidR="00CA7788" w:rsidRPr="005B2032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44C8EA63" w14:textId="6BD0C706" w:rsidR="00F015EF" w:rsidRDefault="00CA7788" w:rsidP="00D83FF5">
                                  <w:pPr>
                                    <w:pStyle w:val="ListBullet"/>
                                    <w:pBdr>
                                      <w:bottom w:val="single" w:sz="6" w:space="1" w:color="auto"/>
                                    </w:pBdr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5B2032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Streamlined delivery operations through process optimization resulting in a consistent reduction of </w:t>
                                  </w:r>
                                  <w:r w:rsidR="0033691B" w:rsidRPr="005B2032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service</w:t>
                                  </w:r>
                                  <w:r w:rsidRPr="005B2032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times by </w:t>
                                  </w:r>
                                  <w:r w:rsidR="0033691B" w:rsidRPr="005B2032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5B2032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0% or more.</w:t>
                                  </w:r>
                                </w:p>
                                <w:p w14:paraId="7B4B0AF3" w14:textId="77777777" w:rsidR="009D1331" w:rsidRDefault="009D1331" w:rsidP="009D1331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pBdr>
                                      <w:bottom w:val="single" w:sz="6" w:space="1" w:color="auto"/>
                                    </w:pBdr>
                                    <w:spacing w:before="0"/>
                                    <w:ind w:left="288" w:hanging="288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EE7635F" w14:textId="77777777" w:rsidR="00FC4EFD" w:rsidRPr="009D1331" w:rsidRDefault="00FC4EFD" w:rsidP="00FC4EFD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ascii="Baskerville Old Face" w:hAnsi="Baskerville Old Face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78A3C00A" w14:textId="0F0E9E9B" w:rsidR="00137456" w:rsidRPr="00B0785E" w:rsidRDefault="00137456" w:rsidP="0004278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ind w:left="288" w:hanging="288"/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</w:pPr>
                                  <w:r w:rsidRPr="00B0785E"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  <w:t>Projects</w:t>
                                  </w:r>
                                </w:p>
                                <w:p w14:paraId="3D0B2F0D" w14:textId="77777777" w:rsidR="00137456" w:rsidRPr="00150BD6" w:rsidRDefault="00137456" w:rsidP="002B36A1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150BD6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SPAN (Codename SPAN)</w:t>
                                  </w:r>
                                </w:p>
                                <w:p w14:paraId="223337B7" w14:textId="77777777" w:rsidR="00F97276" w:rsidRPr="00CF7BB6" w:rsidRDefault="003F768F" w:rsidP="002B36A1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ind w:left="648"/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</w:pPr>
                                  <w:r w:rsidRPr="00CA6305">
                                    <w:rPr>
                                      <w:rFonts w:ascii="Baskerville Old Face" w:hAnsi="Baskerville Old Face"/>
                                      <w:b/>
                                      <w:bCs/>
                                      <w:sz w:val="18"/>
                                      <w:u w:val="single"/>
                                    </w:rPr>
                                    <w:t>SPAN</w:t>
                                  </w:r>
                                  <w:r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(Codename SPAN) is an encryption algorithm developed from scratch using no existing libraries, the algorithm is implemented in JAVA.</w:t>
                                  </w:r>
                                  <w:r w:rsidR="00C177AE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14:paraId="7C902FB0" w14:textId="63C5CFC2" w:rsidR="00956165" w:rsidRPr="00CF7BB6" w:rsidRDefault="00CA0A3F" w:rsidP="00F97276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spacing w:before="0"/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</w:pPr>
                                  <w:r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SPAN</w:t>
                                  </w:r>
                                  <w:r w:rsidR="00C177AE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appears to be as strong as </w:t>
                                  </w:r>
                                  <w:r w:rsidR="00A35192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current variants of </w:t>
                                  </w:r>
                                  <w:r w:rsidR="00C177AE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AES / RSA</w:t>
                                  </w:r>
                                  <w:r w:rsidR="00F60AE2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in that it would take </w:t>
                                  </w:r>
                                  <w:r w:rsidR="005E5C32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over </w:t>
                                  </w:r>
                                  <w:r w:rsidR="00F60AE2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an estimated 2^256 operations or better to </w:t>
                                  </w:r>
                                  <w:r w:rsidR="004A3482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break a cipher.</w:t>
                                  </w:r>
                                  <w:r w:rsidR="00F60AE2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14:paraId="7118E375" w14:textId="265F3A0A" w:rsidR="00137456" w:rsidRPr="00150BD6" w:rsidRDefault="004A2197" w:rsidP="00F30A2F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150BD6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LOOPS</w:t>
                                  </w:r>
                                  <w:r w:rsidR="00FC2BFA" w:rsidRPr="00150BD6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(Local Offline-Only Password Solution)</w:t>
                                  </w:r>
                                </w:p>
                                <w:p w14:paraId="5DF548EA" w14:textId="77777777" w:rsidR="000E6046" w:rsidRPr="00CF7BB6" w:rsidRDefault="00737BF3" w:rsidP="00A76AD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ind w:left="648"/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</w:pPr>
                                  <w:r w:rsidRPr="00CA6305">
                                    <w:rPr>
                                      <w:rFonts w:ascii="Baskerville Old Face" w:hAnsi="Baskerville Old Face"/>
                                      <w:b/>
                                      <w:bCs/>
                                      <w:sz w:val="18"/>
                                      <w:u w:val="single"/>
                                    </w:rPr>
                                    <w:t>LOOPS</w:t>
                                  </w:r>
                                  <w:r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(Local Offline-Only Password Solution) is a cross-platform</w:t>
                                  </w:r>
                                  <w:r w:rsidR="009B2194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app which operates as a central place to store secrets such as account passwords and other information. </w:t>
                                  </w:r>
                                </w:p>
                                <w:p w14:paraId="18BCAC39" w14:textId="3FDFFD8B" w:rsidR="00620BF6" w:rsidRPr="00FC4EFD" w:rsidRDefault="00A241CB" w:rsidP="00FC4EFD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spacing w:before="0"/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</w:pPr>
                                  <w:r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100% of information</w:t>
                                  </w:r>
                                  <w:r w:rsidR="009B2194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stored inside LOOPS is </w:t>
                                  </w:r>
                                  <w:r w:rsidR="00342E8B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encrypted</w:t>
                                  </w:r>
                                  <w:r w:rsidR="009B2194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using SPAN</w:t>
                                  </w:r>
                                  <w:r w:rsidR="005E2E38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, </w:t>
                                  </w:r>
                                  <w:r w:rsidR="005C20EB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present</w:t>
                                  </w:r>
                                  <w:r w:rsidR="005E2E38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ing</w:t>
                                  </w:r>
                                  <w:r w:rsidR="005C20EB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a key that is over 98.7% smaller than the average AES key</w:t>
                                  </w:r>
                                  <w:r w:rsidR="00550EA5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which is resulting in easier shared secrets management</w:t>
                                  </w:r>
                                  <w:r w:rsidR="00AD3B1B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through reduced storage </w:t>
                                  </w:r>
                                  <w:r w:rsidR="002F47C3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and processing </w:t>
                                  </w:r>
                                  <w:r w:rsidR="00AD3B1B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needs.</w:t>
                                  </w:r>
                                </w:p>
                                <w:p w14:paraId="2623D778" w14:textId="77777777" w:rsidR="00620BF6" w:rsidRPr="00060C20" w:rsidRDefault="00620BF6" w:rsidP="00620BF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ind w:left="1008"/>
                                    <w:rPr>
                                      <w:rFonts w:ascii="Baskerville Old Face" w:hAnsi="Baskerville Old Face"/>
                                      <w:sz w:val="30"/>
                                      <w:szCs w:val="30"/>
                                    </w:rPr>
                                  </w:pPr>
                                </w:p>
                                <w:p w14:paraId="0226E768" w14:textId="23A8A59E" w:rsidR="00137456" w:rsidRPr="00B3729B" w:rsidRDefault="00137456" w:rsidP="002B36A1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pBdr>
                                      <w:bottom w:val="single" w:sz="6" w:space="1" w:color="auto"/>
                                    </w:pBdr>
                                    <w:spacing w:before="0"/>
                                    <w:rPr>
                                      <w:rFonts w:ascii="Baskerville Old Face" w:hAnsi="Baskerville Old Face"/>
                                    </w:rPr>
                                  </w:pPr>
                                </w:p>
                                <w:p w14:paraId="42184FD0" w14:textId="77777777" w:rsidR="00234D8F" w:rsidRPr="00234D8F" w:rsidRDefault="00234D8F" w:rsidP="00234D8F">
                                  <w:pPr>
                                    <w:pStyle w:val="Heading1"/>
                                    <w:spacing w:before="0" w:after="0"/>
                                    <w:rPr>
                                      <w:rFonts w:ascii="Baskerville Old Face" w:hAnsi="Baskerville Old Fac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50D925F" w14:textId="7B0D03DD" w:rsidR="000578A1" w:rsidRPr="00A36A9F" w:rsidRDefault="00EF77CD" w:rsidP="00234D8F">
                                  <w:pPr>
                                    <w:pStyle w:val="Heading1"/>
                                    <w:spacing w:before="0" w:after="0"/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  <w:t>More Skills and Keywords</w:t>
                                  </w:r>
                                </w:p>
                                <w:p w14:paraId="4C87D0C3" w14:textId="2F68B971" w:rsidR="00DE5B63" w:rsidRPr="00C90257" w:rsidRDefault="00393A92" w:rsidP="001022D9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</w:pPr>
                                  <w:r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Leadership, Teamwork, </w:t>
                                  </w:r>
                                  <w:r w:rsidR="001162B0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Organizational Skills, </w:t>
                                  </w:r>
                                  <w:r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Communication,</w:t>
                                  </w:r>
                                  <w:r w:rsidR="00470A44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Collaboration</w:t>
                                  </w:r>
                                  <w:r w:rsidR="00610D90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Customer Service, Consistency</w:t>
                                  </w:r>
                                  <w:r w:rsidR="00CE6B38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in Performance, Dedication, Loyalty, </w:t>
                                  </w:r>
                                  <w:r w:rsidR="00DF4B24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Self-Improvem</w:t>
                                  </w:r>
                                  <w:r w:rsidR="00501695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ent</w:t>
                                  </w:r>
                                  <w:r w:rsidR="003014F8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Critical Thinking</w:t>
                                  </w:r>
                                  <w:r w:rsidR="00E67392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, Problem </w:t>
                                  </w:r>
                                  <w:r w:rsidR="0046147F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Solving</w:t>
                                  </w:r>
                                  <w:r w:rsidR="00116E0C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Design</w:t>
                                  </w:r>
                                  <w:r w:rsidR="00223A09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Analytics</w:t>
                                  </w:r>
                                  <w:r w:rsidR="008B4B1C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Development</w:t>
                                  </w:r>
                                  <w:r w:rsidR="00222F11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, Software </w:t>
                                  </w:r>
                                  <w:r w:rsidR="001A65CC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Engineer</w:t>
                                  </w:r>
                                  <w:r w:rsidR="000845CE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1</w:t>
                                  </w:r>
                                  <w:r w:rsidR="00395889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40</w:t>
                                  </w:r>
                                  <w:r w:rsidR="000845CE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WPM</w:t>
                                  </w:r>
                                  <w:r w:rsidR="0068530F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63A10C5F" w14:textId="0EDDF513" w:rsidR="00137456" w:rsidRPr="007D0C08" w:rsidRDefault="000A410B" w:rsidP="007D0C08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Cs w:val="20"/>
                                    </w:rPr>
                                  </w:pPr>
                                  <w:r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XML,</w:t>
                                  </w:r>
                                  <w:r w:rsidR="001A7A58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Web Developer</w:t>
                                  </w:r>
                                  <w:r w:rsidR="007D664A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</w:t>
                                  </w:r>
                                  <w:r w:rsidR="002572DE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NodeJS, React Native,</w:t>
                                  </w:r>
                                  <w:r w:rsidR="00B54919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</w:t>
                                  </w:r>
                                  <w:r w:rsidR="00E53480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ReactJS, JSON</w:t>
                                  </w:r>
                                  <w:r w:rsidR="00401810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, Excel, </w:t>
                                  </w:r>
                                  <w:r w:rsidR="0031184D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Full Stack, </w:t>
                                  </w:r>
                                  <w:r w:rsidR="00315971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API</w:t>
                                  </w:r>
                                  <w:r w:rsidR="009D104A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Databases</w:t>
                                  </w:r>
                                  <w:r w:rsidR="002C0FC0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Technical Documentation,</w:t>
                                  </w:r>
                                  <w:r w:rsidR="005D4221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</w:t>
                                  </w:r>
                                  <w:r w:rsidR="00FA7359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UI, </w:t>
                                  </w:r>
                                  <w:r w:rsidR="00193DEC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git, </w:t>
                                  </w:r>
                                  <w:r w:rsidR="00BF29E3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Unit Testing</w:t>
                                  </w:r>
                                  <w:r w:rsidR="00EB20E9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Outlook</w:t>
                                  </w:r>
                                  <w:r w:rsidR="000B542A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Excel</w:t>
                                  </w:r>
                                  <w:r w:rsidR="0028055F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Ticketing Systems</w:t>
                                  </w:r>
                                  <w:r w:rsidR="00053782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Hardware</w:t>
                                  </w:r>
                                  <w:r w:rsidR="0092403B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Back</w:t>
                                  </w:r>
                                  <w:r w:rsidR="0027048B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</w:t>
                                  </w:r>
                                  <w:r w:rsidR="0092403B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end, Front</w:t>
                                  </w:r>
                                  <w:r w:rsidR="0027048B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</w:t>
                                  </w:r>
                                  <w:r w:rsidR="0092403B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end</w:t>
                                  </w:r>
                                  <w:r w:rsidR="0034462D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Linux.</w:t>
                                  </w:r>
                                </w:p>
                              </w:tc>
                            </w:tr>
                            <w:tr w:rsidR="00956165" w:rsidRPr="00B3729B" w14:paraId="59ECFE1F" w14:textId="77777777" w:rsidTr="006E282E">
                              <w:trPr>
                                <w:trHeight w:val="13887"/>
                              </w:trPr>
                              <w:tc>
                                <w:tcPr>
                                  <w:tcW w:w="1616" w:type="pct"/>
                                </w:tcPr>
                                <w:p w14:paraId="67BC31E1" w14:textId="77777777" w:rsidR="00956165" w:rsidRPr="00B3729B" w:rsidRDefault="00956165" w:rsidP="000D3750">
                                  <w:pPr>
                                    <w:pStyle w:val="Heading1"/>
                                    <w:spacing w:after="100" w:afterAutospacing="1"/>
                                    <w:rPr>
                                      <w:rFonts w:ascii="Baskerville Old Face" w:hAnsi="Baskerville Old Face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4" w:type="pct"/>
                                </w:tcPr>
                                <w:p w14:paraId="39D2755B" w14:textId="77777777" w:rsidR="00956165" w:rsidRPr="00B3729B" w:rsidRDefault="00956165" w:rsidP="00137456">
                                  <w:pPr>
                                    <w:pStyle w:val="Heading1"/>
                                    <w:rPr>
                                      <w:rFonts w:ascii="Baskerville Old Face" w:hAnsi="Baskerville Old Face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13ED84" w14:textId="5F35F9F5" w:rsidR="00527FEB" w:rsidRPr="00B3729B" w:rsidRDefault="00527FEB" w:rsidP="00527FEB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7F6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8pt;width:616.35pt;height:693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" fillcolor="white [3212]" stroked="f">
                <v:fill color2="#fffffe" colors="0 white;48497f #fffffe;54395f #fffffe;1 #fffffe" focus="100%" type="gradient"/>
                <v:textbox>
                  <w:txbxContent>
                    <w:tbl>
                      <w:tblPr>
                        <w:tblStyle w:val="TableGrid"/>
                        <w:tblW w:w="1191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51"/>
                        <w:gridCol w:w="8063"/>
                      </w:tblGrid>
                      <w:tr w:rsidR="00DF4E95" w:rsidRPr="00B3729B" w14:paraId="34649678" w14:textId="77777777" w:rsidTr="006E282E">
                        <w:trPr>
                          <w:trHeight w:val="13887"/>
                        </w:trPr>
                        <w:tc>
                          <w:tcPr>
                            <w:tcW w:w="1616" w:type="pct"/>
                          </w:tcPr>
                          <w:p w14:paraId="7D45D426" w14:textId="77777777" w:rsidR="00137456" w:rsidRPr="00B3729B" w:rsidRDefault="00000000" w:rsidP="002022AA">
                            <w:pPr>
                              <w:pStyle w:val="Heading1"/>
                              <w:spacing w:before="0" w:after="0"/>
                              <w:rPr>
                                <w:rFonts w:ascii="Baskerville Old Face" w:hAnsi="Baskerville Old Face"/>
                              </w:rPr>
                            </w:pPr>
                            <w:sdt>
                              <w:sdtPr>
                                <w:rPr>
                                  <w:rFonts w:ascii="Baskerville Old Face" w:hAnsi="Baskerville Old Face"/>
                                </w:rPr>
                                <w:id w:val="1770354123"/>
                                <w:placeholder>
                                  <w:docPart w:val="16CD49F8A8864A06A639B37E1A9D7CE4"/>
                                </w:placeholder>
                                <w:temporary/>
                                <w15:appearance w15:val="hidden"/>
                              </w:sdtPr>
                              <w:sdtContent>
                                <w:r w:rsidR="00137456" w:rsidRPr="004040E2">
                                  <w:rPr>
                                    <w:rFonts w:ascii="Baskerville Old Face" w:hAnsi="Baskerville Old Face"/>
                                    <w:sz w:val="42"/>
                                    <w:szCs w:val="42"/>
                                    <w:u w:val="single"/>
                                  </w:rPr>
                                  <w:t>Education</w:t>
                                </w:r>
                              </w:sdtContent>
                            </w:sdt>
                          </w:p>
                          <w:p w14:paraId="351A7D56" w14:textId="77777777" w:rsidR="003F0D69" w:rsidRPr="003F0D69" w:rsidRDefault="003F0D69" w:rsidP="00E255B2">
                            <w:pPr>
                              <w:pStyle w:val="Heading2"/>
                              <w:spacing w:before="0"/>
                              <w:rPr>
                                <w:rFonts w:ascii="Baskerville Old Face" w:hAnsi="Baskerville Old Face"/>
                                <w:sz w:val="6"/>
                                <w:szCs w:val="6"/>
                              </w:rPr>
                            </w:pPr>
                          </w:p>
                          <w:p w14:paraId="7AE8A632" w14:textId="016259C5" w:rsidR="00137456" w:rsidRPr="00A64182" w:rsidRDefault="00137456" w:rsidP="00E255B2">
                            <w:pPr>
                              <w:pStyle w:val="Heading2"/>
                              <w:spacing w:before="0"/>
                              <w:rPr>
                                <w:rFonts w:ascii="Baskerville Old Face" w:hAnsi="Baskerville Old Face"/>
                                <w:i/>
                                <w:iCs/>
                                <w:szCs w:val="24"/>
                              </w:rPr>
                            </w:pPr>
                            <w:r w:rsidRPr="00A64182">
                              <w:rPr>
                                <w:rFonts w:ascii="Baskerville Old Face" w:hAnsi="Baskerville Old Face"/>
                                <w:szCs w:val="24"/>
                              </w:rPr>
                              <w:t>Bachelor</w:t>
                            </w:r>
                            <w:r w:rsidR="00AB2A12" w:rsidRPr="00A64182">
                              <w:rPr>
                                <w:rFonts w:ascii="Baskerville Old Face" w:hAnsi="Baskerville Old Face"/>
                                <w:szCs w:val="24"/>
                              </w:rPr>
                              <w:t>’s</w:t>
                            </w:r>
                            <w:r w:rsidRPr="00A64182">
                              <w:rPr>
                                <w:rFonts w:ascii="Baskerville Old Face" w:hAnsi="Baskerville Old Face"/>
                                <w:szCs w:val="24"/>
                              </w:rPr>
                              <w:t xml:space="preserve"> Degree in Computer Science</w:t>
                            </w:r>
                            <w:r w:rsidRPr="00A64182">
                              <w:rPr>
                                <w:rFonts w:ascii="Baskerville Old Face" w:hAnsi="Baskerville Old Face"/>
                                <w:i/>
                                <w:iCs/>
                                <w:szCs w:val="24"/>
                              </w:rPr>
                              <w:t xml:space="preserve"> (In Progress)</w:t>
                            </w:r>
                          </w:p>
                          <w:p w14:paraId="4A3CB7B0" w14:textId="77777777" w:rsidR="00137456" w:rsidRPr="00C17C9D" w:rsidRDefault="00137456" w:rsidP="006D51CF">
                            <w:pPr>
                              <w:pStyle w:val="Heading3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 w:rsidRPr="00C17C9D">
                              <w:rPr>
                                <w:rFonts w:ascii="Baskerville Old Face" w:hAnsi="Baskerville Old Face"/>
                                <w:sz w:val="24"/>
                              </w:rPr>
                              <w:t xml:space="preserve">The University of Rochester </w:t>
                            </w:r>
                          </w:p>
                          <w:p w14:paraId="165FA798" w14:textId="5EB512DE" w:rsidR="00137456" w:rsidRPr="00C17C9D" w:rsidRDefault="00DC40B6" w:rsidP="006D51CF">
                            <w:pPr>
                              <w:pStyle w:val="Heading3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</w:rPr>
                              <w:t>Currently Attending</w:t>
                            </w:r>
                          </w:p>
                          <w:p w14:paraId="6EAD1EB9" w14:textId="77777777" w:rsidR="00137456" w:rsidRPr="00536032" w:rsidRDefault="00137456" w:rsidP="009B7332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5360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3.3 Major GPA </w:t>
                            </w:r>
                          </w:p>
                          <w:p w14:paraId="02809B5E" w14:textId="77777777" w:rsidR="00137456" w:rsidRPr="00536032" w:rsidRDefault="00137456" w:rsidP="005C726D">
                            <w:pPr>
                              <w:pStyle w:val="ListBullet"/>
                              <w:spacing w:before="0" w:after="24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5360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Xerox Award for Innovation</w:t>
                            </w:r>
                          </w:p>
                          <w:p w14:paraId="1AD517E1" w14:textId="77777777" w:rsidR="00137456" w:rsidRPr="00957827" w:rsidRDefault="00137456" w:rsidP="00520E90">
                            <w:pPr>
                              <w:pStyle w:val="Heading2"/>
                              <w:spacing w:before="0"/>
                              <w:rPr>
                                <w:rFonts w:ascii="Baskerville Old Face" w:hAnsi="Baskerville Old Face"/>
                                <w:szCs w:val="24"/>
                              </w:rPr>
                            </w:pPr>
                            <w:r w:rsidRPr="00957827">
                              <w:rPr>
                                <w:rFonts w:ascii="Baskerville Old Face" w:hAnsi="Baskerville Old Face"/>
                                <w:szCs w:val="24"/>
                              </w:rPr>
                              <w:t>High School Diploma</w:t>
                            </w:r>
                          </w:p>
                          <w:p w14:paraId="7C01C517" w14:textId="644E4EBD" w:rsidR="00137456" w:rsidRPr="00957827" w:rsidRDefault="00137456" w:rsidP="00917477">
                            <w:pPr>
                              <w:pStyle w:val="Heading3"/>
                              <w:spacing w:before="0"/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</w:rPr>
                            </w:pPr>
                            <w:r w:rsidRPr="00957827"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</w:rPr>
                              <w:t>Forest City Regional High School</w:t>
                            </w:r>
                          </w:p>
                          <w:p w14:paraId="6AF2F698" w14:textId="77777777" w:rsidR="00137456" w:rsidRPr="00C17C9D" w:rsidRDefault="00137456" w:rsidP="00917477">
                            <w:pPr>
                              <w:pStyle w:val="Heading3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 w:rsidRPr="00C17C9D">
                              <w:rPr>
                                <w:rFonts w:ascii="Baskerville Old Face" w:hAnsi="Baskerville Old Face"/>
                                <w:sz w:val="24"/>
                              </w:rPr>
                              <w:t>2014 – 2019</w:t>
                            </w:r>
                          </w:p>
                          <w:p w14:paraId="05EB0D26" w14:textId="77777777" w:rsidR="00137456" w:rsidRPr="00EC31FF" w:rsidRDefault="00137456" w:rsidP="009B7332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EC31FF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4.0 GPA</w:t>
                            </w:r>
                          </w:p>
                          <w:p w14:paraId="25641BE2" w14:textId="77777777" w:rsidR="00137456" w:rsidRPr="00EC31FF" w:rsidRDefault="00137456" w:rsidP="00A726FC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EC31FF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U.S. President’s Award for Outstanding Academic Achievement </w:t>
                            </w:r>
                          </w:p>
                          <w:p w14:paraId="52B63EE7" w14:textId="3DC93CE8" w:rsidR="00137456" w:rsidRPr="00EC31FF" w:rsidRDefault="00137456" w:rsidP="00D81C93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EC31FF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NIST Recognition Award</w:t>
                            </w:r>
                          </w:p>
                          <w:p w14:paraId="4D97EA04" w14:textId="77777777" w:rsidR="003B49E2" w:rsidRPr="007B23F8" w:rsidRDefault="003B49E2" w:rsidP="00124EC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6" w:space="1" w:color="auto"/>
                              </w:pBdr>
                              <w:spacing w:before="0"/>
                              <w:rPr>
                                <w:rFonts w:ascii="Baskerville Old Face" w:hAnsi="Baskerville Old Face"/>
                                <w:sz w:val="18"/>
                              </w:rPr>
                            </w:pPr>
                          </w:p>
                          <w:p w14:paraId="2C1A92FA" w14:textId="77777777" w:rsidR="007B23F8" w:rsidRPr="007B23F8" w:rsidRDefault="007B23F8" w:rsidP="00124EC1">
                            <w:pPr>
                              <w:pStyle w:val="Heading1"/>
                              <w:spacing w:before="0" w:after="0"/>
                              <w:rPr>
                                <w:rFonts w:ascii="Baskerville Old Face" w:hAnsi="Baskerville Old Face"/>
                                <w:sz w:val="18"/>
                                <w:szCs w:val="18"/>
                              </w:rPr>
                            </w:pPr>
                          </w:p>
                          <w:p w14:paraId="34980C85" w14:textId="4C15AAF6" w:rsidR="00137456" w:rsidRPr="006A1A9D" w:rsidRDefault="003C0AFC" w:rsidP="00124EC1">
                            <w:pPr>
                              <w:pStyle w:val="Heading1"/>
                              <w:spacing w:before="0" w:after="0"/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6A1A9D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Skills</w:t>
                            </w:r>
                            <w:r w:rsidR="00307E8C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82513AC" w14:textId="1C1E8895" w:rsidR="00137456" w:rsidRPr="00894FC0" w:rsidRDefault="007C46F3" w:rsidP="00552BDB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Python</w:t>
                            </w:r>
                            <w:r w:rsidR="00BB4D8B"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E32713"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LAMP,</w:t>
                            </w:r>
                            <w:r w:rsidR="00B92822"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CSS, HTML, JS</w:t>
                            </w:r>
                          </w:p>
                          <w:p w14:paraId="517080A7" w14:textId="2F9C4689" w:rsidR="00137456" w:rsidRPr="00894FC0" w:rsidRDefault="0052307B" w:rsidP="006C2F6F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User Interface Design and Development</w:t>
                            </w:r>
                          </w:p>
                          <w:p w14:paraId="64047855" w14:textId="27F65DD7" w:rsidR="00137456" w:rsidRPr="00894FC0" w:rsidRDefault="00DE1F7A" w:rsidP="006C2F6F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Audio Engineering, Mathematics</w:t>
                            </w:r>
                            <w:r w:rsidR="00EB7E41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, Digital Audio Workstations</w:t>
                            </w:r>
                          </w:p>
                          <w:p w14:paraId="1A8943C6" w14:textId="42D6A328" w:rsidR="00137456" w:rsidRPr="00894FC0" w:rsidRDefault="00D94446" w:rsidP="006C2F6F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Object-Oriented</w:t>
                            </w:r>
                            <w:r w:rsidR="00543568"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Programming (OOP)</w:t>
                            </w:r>
                            <w:r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, Model-View</w:t>
                            </w:r>
                            <w:r w:rsidR="00D60C5B"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Controller</w:t>
                            </w:r>
                            <w:r w:rsidR="00B17172"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(MVC)</w:t>
                            </w:r>
                            <w:r w:rsidR="00293A6A"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E167F"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Algorithms and Datastructrures</w:t>
                            </w:r>
                            <w:r w:rsidR="001F71B4"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(DST)</w:t>
                            </w:r>
                          </w:p>
                          <w:p w14:paraId="719A4E9E" w14:textId="3FD294B4" w:rsidR="00137456" w:rsidRPr="00894FC0" w:rsidRDefault="00915EA7" w:rsidP="00CB5BA2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Database Management Systems (DBMS)</w:t>
                            </w:r>
                          </w:p>
                          <w:p w14:paraId="4FB76FBD" w14:textId="77777777" w:rsidR="00DD7EE0" w:rsidRPr="006A1A9D" w:rsidRDefault="00DD7EE0" w:rsidP="00552BD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6A1A9D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Interests</w:t>
                            </w:r>
                          </w:p>
                          <w:p w14:paraId="4C03F667" w14:textId="77777777" w:rsidR="00DD7EE0" w:rsidRPr="00894FC0" w:rsidRDefault="00DD7EE0" w:rsidP="00552BDB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Audio Production and Engineering, Acoustics, and Drumming.</w:t>
                            </w:r>
                          </w:p>
                          <w:p w14:paraId="4F10AFB9" w14:textId="77777777" w:rsidR="00DD7EE0" w:rsidRPr="00894FC0" w:rsidRDefault="00DD7EE0" w:rsidP="00DD7EE0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Encryption, Small Hardware, and Mobile Applications.</w:t>
                            </w:r>
                          </w:p>
                          <w:p w14:paraId="67EBD5BA" w14:textId="198C041C" w:rsidR="00657ECF" w:rsidRPr="00894FC0" w:rsidRDefault="00DD7EE0" w:rsidP="00FE2AE0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Mathematics, </w:t>
                            </w:r>
                            <w:r w:rsidR="007444AC"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Various</w:t>
                            </w:r>
                            <w:r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Research, and Artificial Intelligence.</w:t>
                            </w:r>
                          </w:p>
                          <w:p w14:paraId="70809F4D" w14:textId="77777777" w:rsidR="00AD2A48" w:rsidRPr="00620BF6" w:rsidRDefault="00AD2A48" w:rsidP="00A8217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6" w:space="1" w:color="auto"/>
                              </w:pBdr>
                              <w:spacing w:before="0"/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</w:p>
                          <w:p w14:paraId="40ADBB2A" w14:textId="77777777" w:rsidR="00C23F0F" w:rsidRPr="00C23F0F" w:rsidRDefault="00C23F0F" w:rsidP="00A8217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ascii="Baskerville Old Face" w:hAnsi="Baskerville Old Face"/>
                                <w:sz w:val="18"/>
                              </w:rPr>
                            </w:pPr>
                          </w:p>
                          <w:p w14:paraId="07933C60" w14:textId="71ED8900" w:rsidR="00AC7E55" w:rsidRPr="00AD7932" w:rsidRDefault="00AC7E55" w:rsidP="00A8217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AD7932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 xml:space="preserve">Contact </w:t>
                            </w:r>
                          </w:p>
                          <w:p w14:paraId="367FEE1E" w14:textId="542D3233" w:rsidR="00AC7E55" w:rsidRDefault="00000000" w:rsidP="00552BDB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B91700" w:rsidRPr="00CE395F">
                                <w:rPr>
                                  <w:rStyle w:val="Hyperlink"/>
                                  <w:rFonts w:ascii="Baskerville Old Face" w:hAnsi="Baskerville Old Face"/>
                                  <w:sz w:val="24"/>
                                  <w:szCs w:val="24"/>
                                </w:rPr>
                                <w:t>J</w:t>
                              </w:r>
                              <w:r w:rsidR="00B91700" w:rsidRPr="00CE395F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oshuaLoysch</w:t>
                              </w:r>
                              <w:r w:rsidR="00B91700" w:rsidRPr="00CE395F">
                                <w:rPr>
                                  <w:rStyle w:val="Hyperlink"/>
                                  <w:rFonts w:ascii="Baskerville Old Face" w:hAnsi="Baskerville Old Face"/>
                                  <w:sz w:val="24"/>
                                  <w:szCs w:val="24"/>
                                </w:rPr>
                                <w:t>@outlook.com</w:t>
                              </w:r>
                            </w:hyperlink>
                          </w:p>
                          <w:p w14:paraId="67D54F82" w14:textId="4F53547B" w:rsidR="008478D8" w:rsidRPr="008478D8" w:rsidRDefault="008478D8" w:rsidP="008478D8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5E6D9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570.280.5960</w:t>
                            </w:r>
                          </w:p>
                          <w:p w14:paraId="64DEB410" w14:textId="0BB7EB5D" w:rsidR="00AC7E55" w:rsidRPr="005E6D9B" w:rsidRDefault="007D3953" w:rsidP="00552BDB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5E6D9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www.l</w:t>
                            </w:r>
                            <w:r w:rsidR="00AC7E55" w:rsidRPr="005E6D9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inkedin.com/in/</w:t>
                            </w:r>
                            <w:r w:rsidR="00FB75C6" w:rsidRPr="005E6D9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jloysch</w:t>
                            </w:r>
                            <w:r w:rsidR="00AC7E55" w:rsidRPr="005E6D9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  <w:p w14:paraId="4EAEA85F" w14:textId="4C2DB0CE" w:rsidR="00AC7E55" w:rsidRPr="005E6D9B" w:rsidRDefault="00227F64" w:rsidP="00552BDB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5E6D9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www.</w:t>
                            </w:r>
                            <w:r w:rsidR="00FB75C6" w:rsidRPr="005E6D9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jloysch</w:t>
                            </w:r>
                            <w:r w:rsidR="00AC7E55" w:rsidRPr="005E6D9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.</w:t>
                            </w:r>
                            <w:r w:rsidRPr="005E6D9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g</w:t>
                            </w:r>
                            <w:r w:rsidR="00AC7E55" w:rsidRPr="005E6D9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ithub.io</w:t>
                            </w:r>
                          </w:p>
                          <w:p w14:paraId="73FED612" w14:textId="77777777" w:rsidR="00244872" w:rsidRPr="009C0B92" w:rsidRDefault="00244872" w:rsidP="0024487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6" w:space="1" w:color="auto"/>
                              </w:pBdr>
                              <w:rPr>
                                <w:rFonts w:ascii="Baskerville Old Face" w:hAnsi="Baskerville Old Face"/>
                              </w:rPr>
                            </w:pPr>
                          </w:p>
                          <w:p w14:paraId="284D7AB4" w14:textId="06777A5B" w:rsidR="004415E0" w:rsidRPr="00B3729B" w:rsidRDefault="004415E0" w:rsidP="00A7546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ascii="Baskerville Old Face" w:hAnsi="Baskerville Old Face"/>
                              </w:rPr>
                            </w:pPr>
                          </w:p>
                        </w:tc>
                        <w:tc>
                          <w:tcPr>
                            <w:tcW w:w="3384" w:type="pct"/>
                          </w:tcPr>
                          <w:p w14:paraId="3F691904" w14:textId="77777777" w:rsidR="00137456" w:rsidRPr="00B5053E" w:rsidRDefault="00137456" w:rsidP="002728E1">
                            <w:pPr>
                              <w:pStyle w:val="Heading1"/>
                              <w:spacing w:before="0" w:after="0"/>
                              <w:rPr>
                                <w:rFonts w:ascii="Baskerville Old Face" w:hAnsi="Baskerville Old Face"/>
                                <w:sz w:val="42"/>
                                <w:szCs w:val="42"/>
                                <w:u w:val="single"/>
                              </w:rPr>
                            </w:pPr>
                            <w:r w:rsidRPr="00B5053E">
                              <w:rPr>
                                <w:rFonts w:ascii="Baskerville Old Face" w:hAnsi="Baskerville Old Face"/>
                                <w:sz w:val="42"/>
                                <w:szCs w:val="42"/>
                                <w:u w:val="single"/>
                              </w:rPr>
                              <w:t>Experience</w:t>
                            </w:r>
                          </w:p>
                          <w:p w14:paraId="5CE2BC65" w14:textId="77777777" w:rsidR="003F0D69" w:rsidRPr="003F0D69" w:rsidRDefault="003F0D69" w:rsidP="002728E1">
                            <w:pPr>
                              <w:pStyle w:val="Heading2"/>
                              <w:spacing w:before="0"/>
                              <w:rPr>
                                <w:rFonts w:ascii="Baskerville Old Face" w:hAnsi="Baskerville Old Face"/>
                                <w:b w:val="0"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3DF18F30" w14:textId="5F9E745B" w:rsidR="00137456" w:rsidRPr="00293E51" w:rsidRDefault="00137456" w:rsidP="002728E1">
                            <w:pPr>
                              <w:pStyle w:val="Heading2"/>
                              <w:spacing w:before="0"/>
                              <w:rPr>
                                <w:rFonts w:ascii="Baskerville Old Face" w:hAnsi="Baskerville Old Face"/>
                                <w:b w:val="0"/>
                                <w:bCs/>
                                <w:sz w:val="30"/>
                                <w:szCs w:val="30"/>
                              </w:rPr>
                            </w:pPr>
                            <w:r w:rsidRPr="00293E51">
                              <w:rPr>
                                <w:rFonts w:ascii="Baskerville Old Face" w:hAnsi="Baskerville Old Face"/>
                                <w:b w:val="0"/>
                                <w:bCs/>
                                <w:sz w:val="30"/>
                                <w:szCs w:val="30"/>
                              </w:rPr>
                              <w:t>Computer Science Tutor</w:t>
                            </w:r>
                          </w:p>
                          <w:p w14:paraId="6D2F7411" w14:textId="3B815A22" w:rsidR="00A348BA" w:rsidRPr="00636701" w:rsidRDefault="00A348BA" w:rsidP="00A348BA">
                            <w:p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636701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GradePotential</w:t>
                            </w:r>
                            <w:r w:rsidR="009844F2" w:rsidRPr="00636701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Tutoring</w:t>
                            </w:r>
                          </w:p>
                          <w:p w14:paraId="770EEB04" w14:textId="77777777" w:rsidR="00137456" w:rsidRPr="00B3729B" w:rsidRDefault="00137456" w:rsidP="00FC65DA">
                            <w:pPr>
                              <w:pStyle w:val="Heading3"/>
                              <w:spacing w:before="0"/>
                              <w:rPr>
                                <w:rFonts w:ascii="Baskerville Old Face" w:hAnsi="Baskerville Old Face"/>
                                <w:sz w:val="18"/>
                                <w:szCs w:val="18"/>
                              </w:rPr>
                            </w:pPr>
                            <w:r w:rsidRPr="00B3729B">
                              <w:rPr>
                                <w:rFonts w:ascii="Baskerville Old Face" w:hAnsi="Baskerville Old Face"/>
                                <w:sz w:val="18"/>
                                <w:szCs w:val="18"/>
                              </w:rPr>
                              <w:t xml:space="preserve">Remote, (2023 – </w:t>
                            </w:r>
                            <w:r w:rsidRPr="00B3729B">
                              <w:rPr>
                                <w:rFonts w:ascii="Baskerville Old Face" w:hAnsi="Baskerville Old Face"/>
                                <w:i/>
                                <w:iCs/>
                                <w:sz w:val="18"/>
                                <w:szCs w:val="18"/>
                              </w:rPr>
                              <w:t>Present</w:t>
                            </w:r>
                            <w:r w:rsidRPr="00B3729B">
                              <w:rPr>
                                <w:rFonts w:ascii="Baskerville Old Face" w:hAnsi="Baskerville Old Fac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25AFCB4" w14:textId="026E6FB8" w:rsidR="00137456" w:rsidRPr="00DA33AD" w:rsidRDefault="00137456" w:rsidP="00157F6A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DA33AD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Develop</w:t>
                            </w:r>
                            <w:r w:rsidR="0090034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ing</w:t>
                            </w:r>
                            <w:r w:rsidRPr="00DA33AD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and deliver</w:t>
                            </w:r>
                            <w:r w:rsidR="0090034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ing </w:t>
                            </w:r>
                            <w:r w:rsidRPr="00DA33AD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comprehensive computer science curricula, resulting in a 30% increase in student engagement and a 20% improvement in exam scores.</w:t>
                            </w:r>
                          </w:p>
                          <w:p w14:paraId="65B7E6F8" w14:textId="3EF29695" w:rsidR="009E2955" w:rsidRPr="00463B2A" w:rsidRDefault="006E1A92" w:rsidP="00157F6A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A33AD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Created and curated 100% of </w:t>
                            </w:r>
                            <w:r w:rsidR="00B85CD8" w:rsidRPr="00DA33AD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course materials </w:t>
                            </w:r>
                            <w:r w:rsidR="00EE4A63" w:rsidRPr="00DA33AD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employed</w:t>
                            </w:r>
                            <w:r w:rsidR="000A599B" w:rsidRPr="00DA33AD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59C8" w:rsidRPr="00DA33AD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during </w:t>
                            </w:r>
                            <w:r w:rsidR="00EE4A63" w:rsidRPr="00DA33AD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instruction</w:t>
                            </w:r>
                            <w:r w:rsidR="008758A0" w:rsidRPr="00DA33AD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BC1BBA6" w14:textId="77777777" w:rsidR="00463B2A" w:rsidRPr="00463B2A" w:rsidRDefault="00463B2A" w:rsidP="00463B2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288"/>
                              <w:rPr>
                                <w:rFonts w:ascii="Baskerville Old Face" w:hAnsi="Baskerville Old Face"/>
                                <w:i/>
                                <w:iCs/>
                                <w:sz w:val="6"/>
                                <w:szCs w:val="6"/>
                              </w:rPr>
                            </w:pPr>
                          </w:p>
                          <w:p w14:paraId="1A65E1E5" w14:textId="77777777" w:rsidR="001E7F41" w:rsidRPr="001E7F41" w:rsidRDefault="001E7F41" w:rsidP="00095AA5">
                            <w:pPr>
                              <w:pStyle w:val="Heading2"/>
                              <w:spacing w:before="0"/>
                              <w:rPr>
                                <w:rFonts w:ascii="Baskerville Old Face" w:hAnsi="Baskerville Old Face"/>
                                <w:b w:val="0"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479D4FCB" w14:textId="2EFC26B6" w:rsidR="00137456" w:rsidRPr="00293E51" w:rsidRDefault="00137456" w:rsidP="00095AA5">
                            <w:pPr>
                              <w:pStyle w:val="Heading2"/>
                              <w:spacing w:before="0"/>
                              <w:rPr>
                                <w:rFonts w:ascii="Baskerville Old Face" w:hAnsi="Baskerville Old Face"/>
                                <w:b w:val="0"/>
                                <w:bCs/>
                                <w:sz w:val="30"/>
                                <w:szCs w:val="30"/>
                              </w:rPr>
                            </w:pPr>
                            <w:r w:rsidRPr="00293E51">
                              <w:rPr>
                                <w:rFonts w:ascii="Baskerville Old Face" w:hAnsi="Baskerville Old Face"/>
                                <w:b w:val="0"/>
                                <w:bCs/>
                                <w:sz w:val="30"/>
                                <w:szCs w:val="30"/>
                              </w:rPr>
                              <w:t>Delivery Partner</w:t>
                            </w:r>
                          </w:p>
                          <w:p w14:paraId="790B06BE" w14:textId="77777777" w:rsidR="00137456" w:rsidRPr="007056A0" w:rsidRDefault="00137456" w:rsidP="006130A6">
                            <w:pPr>
                              <w:pStyle w:val="Heading3"/>
                              <w:spacing w:before="0"/>
                              <w:rPr>
                                <w:rStyle w:val="Emphasis"/>
                                <w:rFonts w:ascii="Baskerville Old Face" w:hAnsi="Baskerville Old Face"/>
                                <w:sz w:val="24"/>
                              </w:rPr>
                            </w:pPr>
                            <w:r w:rsidRPr="007056A0"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</w:rPr>
                              <w:t>Grubhub, Door Dash, UberEATS</w:t>
                            </w:r>
                          </w:p>
                          <w:p w14:paraId="370EABB9" w14:textId="77777777" w:rsidR="00137456" w:rsidRPr="00B3729B" w:rsidRDefault="00137456" w:rsidP="00FC65DA">
                            <w:pPr>
                              <w:pStyle w:val="Heading3"/>
                              <w:spacing w:before="0"/>
                              <w:rPr>
                                <w:rFonts w:ascii="Baskerville Old Face" w:hAnsi="Baskerville Old Face"/>
                                <w:sz w:val="18"/>
                                <w:szCs w:val="18"/>
                              </w:rPr>
                            </w:pPr>
                            <w:r w:rsidRPr="00B3729B">
                              <w:rPr>
                                <w:rFonts w:ascii="Baskerville Old Face" w:hAnsi="Baskerville Old Face"/>
                                <w:sz w:val="18"/>
                                <w:szCs w:val="18"/>
                              </w:rPr>
                              <w:t>Rochester, NY (2022 – 2023)</w:t>
                            </w:r>
                          </w:p>
                          <w:p w14:paraId="48DEA60F" w14:textId="2DA52F30" w:rsidR="00137456" w:rsidRPr="00B628F8" w:rsidRDefault="00137456" w:rsidP="0071305F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B628F8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Efficiently executed order distribution to 200+ customers within a 25mi radius</w:t>
                            </w:r>
                            <w:r w:rsidR="00BB3D36" w:rsidRPr="00B628F8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.</w:t>
                            </w:r>
                            <w:r w:rsidRPr="00B628F8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C99BAC" w14:textId="2E65BD63" w:rsidR="007A36C5" w:rsidRDefault="007A36C5" w:rsidP="0071305F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B628F8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Orchestrated seamless and on-time delivery of products, ensuring end-to-end safety and proactively addressing any potential risks; maintained open lines of communication with stakeholders, resulting in a 90%+ customer satisfaction rate.</w:t>
                            </w:r>
                          </w:p>
                          <w:p w14:paraId="490CAAD7" w14:textId="77777777" w:rsidR="001E7F41" w:rsidRPr="001E7F41" w:rsidRDefault="001E7F41" w:rsidP="001E7F4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288"/>
                              <w:rPr>
                                <w:rFonts w:ascii="Baskerville Old Face" w:hAnsi="Baskerville Old Face"/>
                                <w:sz w:val="12"/>
                                <w:szCs w:val="12"/>
                              </w:rPr>
                            </w:pPr>
                          </w:p>
                          <w:p w14:paraId="2DEF2E5A" w14:textId="77777777" w:rsidR="0019431D" w:rsidRPr="001E7F41" w:rsidRDefault="0019431D" w:rsidP="0019431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288"/>
                              <w:rPr>
                                <w:rFonts w:ascii="Baskerville Old Face" w:hAnsi="Baskerville Old Face"/>
                                <w:sz w:val="6"/>
                                <w:szCs w:val="6"/>
                              </w:rPr>
                            </w:pPr>
                          </w:p>
                          <w:p w14:paraId="7ABFE374" w14:textId="77777777" w:rsidR="00137456" w:rsidRPr="00293E51" w:rsidRDefault="00137456" w:rsidP="00095AA5">
                            <w:pPr>
                              <w:pStyle w:val="Heading2"/>
                              <w:spacing w:before="0"/>
                              <w:rPr>
                                <w:rFonts w:ascii="Baskerville Old Face" w:hAnsi="Baskerville Old Face"/>
                                <w:b w:val="0"/>
                                <w:bCs/>
                                <w:sz w:val="30"/>
                                <w:szCs w:val="30"/>
                              </w:rPr>
                            </w:pPr>
                            <w:r w:rsidRPr="00293E51">
                              <w:rPr>
                                <w:rFonts w:ascii="Baskerville Old Face" w:hAnsi="Baskerville Old Face"/>
                                <w:b w:val="0"/>
                                <w:bCs/>
                                <w:sz w:val="30"/>
                                <w:szCs w:val="30"/>
                              </w:rPr>
                              <w:t>Dietary Aide</w:t>
                            </w:r>
                          </w:p>
                          <w:p w14:paraId="2E85C929" w14:textId="77777777" w:rsidR="00137456" w:rsidRPr="00F67F66" w:rsidRDefault="00137456" w:rsidP="00E61B85">
                            <w:pPr>
                              <w:pStyle w:val="Heading3"/>
                              <w:spacing w:before="0"/>
                              <w:rPr>
                                <w:rStyle w:val="Emphasis"/>
                                <w:rFonts w:ascii="Baskerville Old Face" w:hAnsi="Baskerville Old Face"/>
                                <w:sz w:val="24"/>
                              </w:rPr>
                            </w:pPr>
                            <w:r w:rsidRPr="00F67F66"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</w:rPr>
                              <w:t>Forest City Nursing and Rehab Center</w:t>
                            </w:r>
                            <w:r w:rsidRPr="00F67F66">
                              <w:rPr>
                                <w:rFonts w:ascii="Baskerville Old Face" w:hAnsi="Baskerville Old Face"/>
                                <w:sz w:val="24"/>
                              </w:rPr>
                              <w:t xml:space="preserve"> </w:t>
                            </w:r>
                          </w:p>
                          <w:p w14:paraId="5D82F2A6" w14:textId="77777777" w:rsidR="00137456" w:rsidRPr="00B3729B" w:rsidRDefault="00137456" w:rsidP="00E61B85">
                            <w:pPr>
                              <w:pStyle w:val="Heading3"/>
                              <w:spacing w:before="0"/>
                              <w:rPr>
                                <w:rFonts w:ascii="Baskerville Old Face" w:hAnsi="Baskerville Old Face"/>
                                <w:sz w:val="18"/>
                                <w:szCs w:val="18"/>
                              </w:rPr>
                            </w:pPr>
                            <w:r w:rsidRPr="00B3729B">
                              <w:rPr>
                                <w:rFonts w:ascii="Baskerville Old Face" w:hAnsi="Baskerville Old Face"/>
                                <w:sz w:val="18"/>
                                <w:szCs w:val="18"/>
                              </w:rPr>
                              <w:t xml:space="preserve">Forest City, PA (2017 – 2020) </w:t>
                            </w:r>
                          </w:p>
                          <w:p w14:paraId="330EACB9" w14:textId="77777777" w:rsidR="00CA7788" w:rsidRPr="005B2032" w:rsidRDefault="00137456" w:rsidP="00CA7788">
                            <w:pPr>
                              <w:pStyle w:val="ListBullet"/>
                              <w:pBdr>
                                <w:bottom w:val="single" w:sz="6" w:space="1" w:color="auto"/>
                              </w:pBdr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5B20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Resolved an average of 100+ resident requests daily, achieving a 95% satisfaction rate; implemented highly efficient organizational systems that reduced response time by 50% or more, while minimizing errors across the board</w:t>
                            </w:r>
                            <w:r w:rsidR="00CA7788" w:rsidRPr="005B20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4C8EA63" w14:textId="6BD0C706" w:rsidR="00F015EF" w:rsidRDefault="00CA7788" w:rsidP="00D83FF5">
                            <w:pPr>
                              <w:pStyle w:val="ListBullet"/>
                              <w:pBdr>
                                <w:bottom w:val="single" w:sz="6" w:space="1" w:color="auto"/>
                              </w:pBdr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5B20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Streamlined delivery operations through process optimization resulting in a consistent reduction of </w:t>
                            </w:r>
                            <w:r w:rsidR="0033691B" w:rsidRPr="005B20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service</w:t>
                            </w:r>
                            <w:r w:rsidRPr="005B20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times by </w:t>
                            </w:r>
                            <w:r w:rsidR="0033691B" w:rsidRPr="005B20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4</w:t>
                            </w:r>
                            <w:r w:rsidRPr="005B20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0% or more.</w:t>
                            </w:r>
                          </w:p>
                          <w:p w14:paraId="7B4B0AF3" w14:textId="77777777" w:rsidR="009D1331" w:rsidRDefault="009D1331" w:rsidP="009D133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6" w:space="1" w:color="auto"/>
                              </w:pBdr>
                              <w:spacing w:before="0"/>
                              <w:ind w:left="288" w:hanging="288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</w:p>
                          <w:p w14:paraId="3EE7635F" w14:textId="77777777" w:rsidR="00FC4EFD" w:rsidRPr="009D1331" w:rsidRDefault="00FC4EFD" w:rsidP="00FC4EF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Baskerville Old Face" w:hAnsi="Baskerville Old Face"/>
                                <w:sz w:val="6"/>
                                <w:szCs w:val="6"/>
                              </w:rPr>
                            </w:pPr>
                          </w:p>
                          <w:p w14:paraId="78A3C00A" w14:textId="0F0E9E9B" w:rsidR="00137456" w:rsidRPr="00B0785E" w:rsidRDefault="00137456" w:rsidP="0004278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288" w:hanging="288"/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B0785E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p w14:paraId="3D0B2F0D" w14:textId="77777777" w:rsidR="00137456" w:rsidRPr="00150BD6" w:rsidRDefault="00137456" w:rsidP="002B36A1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150BD6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SPAN (Codename SPAN)</w:t>
                            </w:r>
                          </w:p>
                          <w:p w14:paraId="223337B7" w14:textId="77777777" w:rsidR="00F97276" w:rsidRPr="00CF7BB6" w:rsidRDefault="003F768F" w:rsidP="002B36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648"/>
                              <w:rPr>
                                <w:rFonts w:ascii="Baskerville Old Face" w:hAnsi="Baskerville Old Face"/>
                                <w:sz w:val="18"/>
                              </w:rPr>
                            </w:pPr>
                            <w:r w:rsidRPr="00CA6305">
                              <w:rPr>
                                <w:rFonts w:ascii="Baskerville Old Face" w:hAnsi="Baskerville Old Face"/>
                                <w:b/>
                                <w:bCs/>
                                <w:sz w:val="18"/>
                                <w:u w:val="single"/>
                              </w:rPr>
                              <w:t>SPAN</w:t>
                            </w:r>
                            <w:r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(Codename SPAN) is an encryption algorithm developed from scratch using no existing libraries, the algorithm is implemented in JAVA.</w:t>
                            </w:r>
                            <w:r w:rsidR="00C177AE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</w:t>
                            </w:r>
                          </w:p>
                          <w:p w14:paraId="7C902FB0" w14:textId="63C5CFC2" w:rsidR="00956165" w:rsidRPr="00CF7BB6" w:rsidRDefault="00CA0A3F" w:rsidP="00F97276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spacing w:before="0"/>
                              <w:rPr>
                                <w:rFonts w:ascii="Baskerville Old Face" w:hAnsi="Baskerville Old Face"/>
                                <w:sz w:val="18"/>
                              </w:rPr>
                            </w:pPr>
                            <w:r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>SPAN</w:t>
                            </w:r>
                            <w:r w:rsidR="00C177AE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appears to be as strong as </w:t>
                            </w:r>
                            <w:r w:rsidR="00A35192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current variants of </w:t>
                            </w:r>
                            <w:r w:rsidR="00C177AE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>AES / RSA</w:t>
                            </w:r>
                            <w:r w:rsidR="00F60AE2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in that it would take </w:t>
                            </w:r>
                            <w:r w:rsidR="005E5C32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over </w:t>
                            </w:r>
                            <w:r w:rsidR="00F60AE2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an estimated 2^256 operations or better to </w:t>
                            </w:r>
                            <w:r w:rsidR="004A3482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>break a cipher.</w:t>
                            </w:r>
                            <w:r w:rsidR="00F60AE2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</w:t>
                            </w:r>
                          </w:p>
                          <w:p w14:paraId="7118E375" w14:textId="265F3A0A" w:rsidR="00137456" w:rsidRPr="00150BD6" w:rsidRDefault="004A2197" w:rsidP="00F30A2F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150BD6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LOOPS</w:t>
                            </w:r>
                            <w:r w:rsidR="00FC2BFA" w:rsidRPr="00150BD6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(Local Offline-Only Password Solution)</w:t>
                            </w:r>
                          </w:p>
                          <w:p w14:paraId="5DF548EA" w14:textId="77777777" w:rsidR="000E6046" w:rsidRPr="00CF7BB6" w:rsidRDefault="00737BF3" w:rsidP="00A76AD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648"/>
                              <w:rPr>
                                <w:rFonts w:ascii="Baskerville Old Face" w:hAnsi="Baskerville Old Face"/>
                                <w:sz w:val="18"/>
                              </w:rPr>
                            </w:pPr>
                            <w:r w:rsidRPr="00CA6305">
                              <w:rPr>
                                <w:rFonts w:ascii="Baskerville Old Face" w:hAnsi="Baskerville Old Face"/>
                                <w:b/>
                                <w:bCs/>
                                <w:sz w:val="18"/>
                                <w:u w:val="single"/>
                              </w:rPr>
                              <w:t>LOOPS</w:t>
                            </w:r>
                            <w:r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(Local Offline-Only Password Solution) is a cross-platform</w:t>
                            </w:r>
                            <w:r w:rsidR="009B2194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app which operates as a central place to store secrets such as account passwords and other information. </w:t>
                            </w:r>
                          </w:p>
                          <w:p w14:paraId="18BCAC39" w14:textId="3FDFFD8B" w:rsidR="00620BF6" w:rsidRPr="00FC4EFD" w:rsidRDefault="00A241CB" w:rsidP="00FC4EFD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spacing w:before="0"/>
                              <w:rPr>
                                <w:rFonts w:ascii="Baskerville Old Face" w:hAnsi="Baskerville Old Face"/>
                                <w:sz w:val="18"/>
                              </w:rPr>
                            </w:pPr>
                            <w:r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>100% of information</w:t>
                            </w:r>
                            <w:r w:rsidR="009B2194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stored inside LOOPS is </w:t>
                            </w:r>
                            <w:r w:rsidR="00342E8B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>encrypted</w:t>
                            </w:r>
                            <w:r w:rsidR="009B2194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using SPAN</w:t>
                            </w:r>
                            <w:r w:rsidR="005E2E38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, </w:t>
                            </w:r>
                            <w:r w:rsidR="005C20EB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>present</w:t>
                            </w:r>
                            <w:r w:rsidR="005E2E38">
                              <w:rPr>
                                <w:rFonts w:ascii="Baskerville Old Face" w:hAnsi="Baskerville Old Face"/>
                                <w:sz w:val="18"/>
                              </w:rPr>
                              <w:t>ing</w:t>
                            </w:r>
                            <w:r w:rsidR="005C20EB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a key that is over 98.7% smaller than the average AES key</w:t>
                            </w:r>
                            <w:r w:rsidR="00550EA5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>, which is resulting in easier shared secrets management</w:t>
                            </w:r>
                            <w:r w:rsidR="00AD3B1B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through reduced storage </w:t>
                            </w:r>
                            <w:r w:rsidR="002F47C3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and processing </w:t>
                            </w:r>
                            <w:r w:rsidR="00AD3B1B">
                              <w:rPr>
                                <w:rFonts w:ascii="Baskerville Old Face" w:hAnsi="Baskerville Old Face"/>
                                <w:sz w:val="18"/>
                              </w:rPr>
                              <w:t>needs.</w:t>
                            </w:r>
                          </w:p>
                          <w:p w14:paraId="2623D778" w14:textId="77777777" w:rsidR="00620BF6" w:rsidRPr="00060C20" w:rsidRDefault="00620BF6" w:rsidP="00620BF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008"/>
                              <w:rPr>
                                <w:rFonts w:ascii="Baskerville Old Face" w:hAnsi="Baskerville Old Face"/>
                                <w:sz w:val="30"/>
                                <w:szCs w:val="30"/>
                              </w:rPr>
                            </w:pPr>
                          </w:p>
                          <w:p w14:paraId="0226E768" w14:textId="23A8A59E" w:rsidR="00137456" w:rsidRPr="00B3729B" w:rsidRDefault="00137456" w:rsidP="002B36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6" w:space="1" w:color="auto"/>
                              </w:pBdr>
                              <w:spacing w:before="0"/>
                              <w:rPr>
                                <w:rFonts w:ascii="Baskerville Old Face" w:hAnsi="Baskerville Old Face"/>
                              </w:rPr>
                            </w:pPr>
                          </w:p>
                          <w:p w14:paraId="42184FD0" w14:textId="77777777" w:rsidR="00234D8F" w:rsidRPr="00234D8F" w:rsidRDefault="00234D8F" w:rsidP="00234D8F">
                            <w:pPr>
                              <w:pStyle w:val="Heading1"/>
                              <w:spacing w:before="0" w:after="0"/>
                              <w:rPr>
                                <w:rFonts w:ascii="Baskerville Old Face" w:hAnsi="Baskerville Old Face"/>
                                <w:sz w:val="18"/>
                                <w:szCs w:val="18"/>
                              </w:rPr>
                            </w:pPr>
                          </w:p>
                          <w:p w14:paraId="750D925F" w14:textId="7B0D03DD" w:rsidR="000578A1" w:rsidRPr="00A36A9F" w:rsidRDefault="00EF77CD" w:rsidP="00234D8F">
                            <w:pPr>
                              <w:pStyle w:val="Heading1"/>
                              <w:spacing w:before="0" w:after="0"/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More Skills and Keywords</w:t>
                            </w:r>
                          </w:p>
                          <w:p w14:paraId="4C87D0C3" w14:textId="2F68B971" w:rsidR="00DE5B63" w:rsidRPr="00C90257" w:rsidRDefault="00393A92" w:rsidP="001022D9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18"/>
                              </w:rPr>
                            </w:pPr>
                            <w:r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Leadership, Teamwork, </w:t>
                            </w:r>
                            <w:r w:rsidR="001162B0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Organizational Skills, </w:t>
                            </w:r>
                            <w:r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Communication,</w:t>
                            </w:r>
                            <w:r w:rsidR="00470A44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Collaboration</w:t>
                            </w:r>
                            <w:r w:rsidR="00610D90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Customer Service, Consistency</w:t>
                            </w:r>
                            <w:r w:rsidR="00CE6B38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in Performance, Dedication, Loyalty, </w:t>
                            </w:r>
                            <w:r w:rsidR="00DF4B24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Self-Improvem</w:t>
                            </w:r>
                            <w:r w:rsidR="00501695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ent</w:t>
                            </w:r>
                            <w:r w:rsidR="003014F8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Critical Thinking</w:t>
                            </w:r>
                            <w:r w:rsidR="00E67392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, Problem </w:t>
                            </w:r>
                            <w:r w:rsidR="0046147F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Solving</w:t>
                            </w:r>
                            <w:r w:rsidR="00116E0C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Design</w:t>
                            </w:r>
                            <w:r w:rsidR="00223A09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Analytics</w:t>
                            </w:r>
                            <w:r w:rsidR="008B4B1C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Development</w:t>
                            </w:r>
                            <w:r w:rsidR="00222F11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, Software </w:t>
                            </w:r>
                            <w:r w:rsidR="001A65CC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Engineer</w:t>
                            </w:r>
                            <w:r w:rsidR="000845CE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1</w:t>
                            </w:r>
                            <w:r w:rsidR="00395889">
                              <w:rPr>
                                <w:rFonts w:ascii="Baskerville Old Face" w:hAnsi="Baskerville Old Face"/>
                                <w:sz w:val="18"/>
                              </w:rPr>
                              <w:t>40</w:t>
                            </w:r>
                            <w:r w:rsidR="000845CE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WPM</w:t>
                            </w:r>
                            <w:r w:rsidR="0068530F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.</w:t>
                            </w:r>
                          </w:p>
                          <w:p w14:paraId="63A10C5F" w14:textId="0EDDF513" w:rsidR="00137456" w:rsidRPr="007D0C08" w:rsidRDefault="000A410B" w:rsidP="007D0C08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Cs w:val="20"/>
                              </w:rPr>
                            </w:pPr>
                            <w:r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XML,</w:t>
                            </w:r>
                            <w:r w:rsidR="001A7A58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Web Developer</w:t>
                            </w:r>
                            <w:r w:rsidR="007D664A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</w:t>
                            </w:r>
                            <w:r w:rsidR="002572DE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NodeJS, React Native,</w:t>
                            </w:r>
                            <w:r w:rsidR="00B54919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</w:t>
                            </w:r>
                            <w:r w:rsidR="00E53480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ReactJS, JSON</w:t>
                            </w:r>
                            <w:r w:rsidR="00401810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, Excel, </w:t>
                            </w:r>
                            <w:r w:rsidR="0031184D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Full Stack, </w:t>
                            </w:r>
                            <w:r w:rsidR="00315971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API</w:t>
                            </w:r>
                            <w:r w:rsidR="009D104A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Databases</w:t>
                            </w:r>
                            <w:r w:rsidR="002C0FC0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Technical Documentation,</w:t>
                            </w:r>
                            <w:r w:rsidR="005D4221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</w:t>
                            </w:r>
                            <w:r w:rsidR="00FA7359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UI, </w:t>
                            </w:r>
                            <w:r w:rsidR="00193DEC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git, </w:t>
                            </w:r>
                            <w:r w:rsidR="00BF29E3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Unit Testing</w:t>
                            </w:r>
                            <w:r w:rsidR="00EB20E9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Outlook</w:t>
                            </w:r>
                            <w:r w:rsidR="000B542A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Excel</w:t>
                            </w:r>
                            <w:r w:rsidR="0028055F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Ticketing Systems</w:t>
                            </w:r>
                            <w:r w:rsidR="00053782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Hardware</w:t>
                            </w:r>
                            <w:r w:rsidR="0092403B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Back</w:t>
                            </w:r>
                            <w:r w:rsidR="0027048B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</w:t>
                            </w:r>
                            <w:r w:rsidR="0092403B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end, Front</w:t>
                            </w:r>
                            <w:r w:rsidR="0027048B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</w:t>
                            </w:r>
                            <w:r w:rsidR="0092403B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end</w:t>
                            </w:r>
                            <w:r w:rsidR="0034462D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Linux.</w:t>
                            </w:r>
                          </w:p>
                        </w:tc>
                      </w:tr>
                      <w:tr w:rsidR="00956165" w:rsidRPr="00B3729B" w14:paraId="59ECFE1F" w14:textId="77777777" w:rsidTr="006E282E">
                        <w:trPr>
                          <w:trHeight w:val="13887"/>
                        </w:trPr>
                        <w:tc>
                          <w:tcPr>
                            <w:tcW w:w="1616" w:type="pct"/>
                          </w:tcPr>
                          <w:p w14:paraId="67BC31E1" w14:textId="77777777" w:rsidR="00956165" w:rsidRPr="00B3729B" w:rsidRDefault="00956165" w:rsidP="000D3750">
                            <w:pPr>
                              <w:pStyle w:val="Heading1"/>
                              <w:spacing w:after="100" w:afterAutospacing="1"/>
                              <w:rPr>
                                <w:rFonts w:ascii="Baskerville Old Face" w:hAnsi="Baskerville Old Face"/>
                                <w:sz w:val="44"/>
                                <w:szCs w:val="44"/>
                              </w:rPr>
                            </w:pPr>
                          </w:p>
                        </w:tc>
                        <w:tc>
                          <w:tcPr>
                            <w:tcW w:w="3384" w:type="pct"/>
                          </w:tcPr>
                          <w:p w14:paraId="39D2755B" w14:textId="77777777" w:rsidR="00956165" w:rsidRPr="00B3729B" w:rsidRDefault="00956165" w:rsidP="00137456">
                            <w:pPr>
                              <w:pStyle w:val="Heading1"/>
                              <w:rPr>
                                <w:rFonts w:ascii="Baskerville Old Face" w:hAnsi="Baskerville Old Face"/>
                                <w:sz w:val="44"/>
                                <w:szCs w:val="44"/>
                              </w:rPr>
                            </w:pPr>
                          </w:p>
                        </w:tc>
                      </w:tr>
                    </w:tbl>
                    <w:p w14:paraId="0313ED84" w14:textId="5F35F9F5" w:rsidR="00527FEB" w:rsidRPr="00B3729B" w:rsidRDefault="00527FEB" w:rsidP="00527FEB">
                      <w:pPr>
                        <w:rPr>
                          <w:rFonts w:ascii="Baskerville Old Face" w:hAnsi="Baskerville Old Face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27FEB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5D9BE9" wp14:editId="260E6A7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961630" cy="640080"/>
                <wp:effectExtent l="0" t="0" r="127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163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20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48"/>
                              <w:gridCol w:w="5637"/>
                              <w:gridCol w:w="720"/>
                              <w:gridCol w:w="4050"/>
                            </w:tblGrid>
                            <w:tr w:rsidR="00560FDE" w:rsidRPr="006B29A6" w14:paraId="164EED34" w14:textId="65AEC836" w:rsidTr="000B40E8">
                              <w:trPr>
                                <w:trHeight w:val="2645"/>
                              </w:trPr>
                              <w:tc>
                                <w:tcPr>
                                  <w:tcW w:w="1648" w:type="dxa"/>
                                  <w:tcBorders>
                                    <w:right w:val="nil"/>
                                  </w:tcBorders>
                                  <w:shd w:val="clear" w:color="auto" w:fill="000000" w:themeFill="text1"/>
                                </w:tcPr>
                                <w:p w14:paraId="1B56F3F7" w14:textId="5ADBD43E" w:rsidR="00560FDE" w:rsidRPr="003354B6" w:rsidRDefault="00923325" w:rsidP="005E05FA">
                                  <w:pPr>
                                    <w:spacing w:before="100" w:beforeAutospacing="1" w:after="100" w:afterAutospacing="1"/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66"/>
                                      <w:szCs w:val="66"/>
                                    </w:rPr>
                                  </w:pPr>
                                  <w:r>
                                    <w:rPr>
                                      <w:rFonts w:ascii="Baskerville Old Face" w:hAnsi="Baskerville Old Face"/>
                                      <w:b/>
                                      <w:i/>
                                      <w:iCs/>
                                      <w:color w:val="000000" w:themeColor="text1"/>
                                      <w:sz w:val="66"/>
                                      <w:szCs w:val="66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J/L</w:t>
                                  </w:r>
                                </w:p>
                              </w:tc>
                              <w:tc>
                                <w:tcPr>
                                  <w:tcW w:w="5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058868" w14:textId="2C37B101" w:rsidR="00560FDE" w:rsidRPr="003354B6" w:rsidRDefault="00800B04" w:rsidP="00633A7A">
                                  <w:pPr>
                                    <w:jc w:val="center"/>
                                    <w:rPr>
                                      <w:rFonts w:ascii="Baskerville Old Face" w:hAnsi="Baskerville Old Face"/>
                                      <w:sz w:val="66"/>
                                      <w:szCs w:val="66"/>
                                    </w:rPr>
                                  </w:pPr>
                                  <w:r w:rsidRPr="00187AAF">
                                    <w:rPr>
                                      <w:rFonts w:ascii="Baskerville Old Face" w:hAnsi="Baskerville Old Face"/>
                                      <w:sz w:val="60"/>
                                      <w:szCs w:val="60"/>
                                    </w:rPr>
                                    <w:t>JOSHUA</w:t>
                                  </w:r>
                                  <w:r w:rsidR="00187AAF" w:rsidRPr="00187AAF">
                                    <w:rPr>
                                      <w:rFonts w:ascii="Baskerville Old Face" w:hAnsi="Baskerville Old Face"/>
                                      <w:sz w:val="60"/>
                                      <w:szCs w:val="60"/>
                                    </w:rPr>
                                    <w:t xml:space="preserve"> </w:t>
                                  </w:r>
                                  <w:r w:rsidRPr="00DF11D1">
                                    <w:rPr>
                                      <w:rFonts w:ascii="Baskerville Old Face" w:hAnsi="Baskerville Old Face"/>
                                      <w:sz w:val="60"/>
                                      <w:szCs w:val="60"/>
                                    </w:rPr>
                                    <w:t>LOYSCH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B64E12" w14:textId="77777777" w:rsidR="00CC1F5F" w:rsidRDefault="00CC1F5F" w:rsidP="00633A7A">
                                  <w:pPr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D43A0F2" w14:textId="22D6E25A" w:rsidR="00560FDE" w:rsidRPr="00722E45" w:rsidRDefault="00560FDE" w:rsidP="00633A7A">
                                  <w:pPr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</w:pPr>
                                  <w:r w:rsidRPr="002D0C8E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SOFTWARE</w:t>
                                  </w:r>
                                  <w:r w:rsidRPr="00722E45"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2D0C8E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DEVELOPER</w:t>
                                  </w:r>
                                </w:p>
                              </w:tc>
                            </w:tr>
                            <w:tr w:rsidR="00560FDE" w:rsidRPr="006B29A6" w14:paraId="17106034" w14:textId="2682623F" w:rsidTr="000B40E8">
                              <w:trPr>
                                <w:trHeight w:val="2645"/>
                              </w:trPr>
                              <w:tc>
                                <w:tcPr>
                                  <w:tcW w:w="1648" w:type="dxa"/>
                                  <w:tcBorders>
                                    <w:bottom w:val="single" w:sz="12" w:space="0" w:color="4472C4" w:themeColor="accent1"/>
                                    <w:right w:val="nil"/>
                                  </w:tcBorders>
                                  <w:shd w:val="clear" w:color="auto" w:fill="000000" w:themeFill="text1"/>
                                </w:tcPr>
                                <w:p w14:paraId="0E03D27B" w14:textId="77777777" w:rsidR="00560FDE" w:rsidRPr="003354B6" w:rsidRDefault="00560FDE" w:rsidP="005E05FA">
                                  <w:pPr>
                                    <w:spacing w:before="100" w:beforeAutospacing="1" w:after="100" w:afterAutospacing="1"/>
                                    <w:rPr>
                                      <w:rFonts w:ascii="Baskerville Old Face" w:hAnsi="Baskerville Old Face"/>
                                      <w:b/>
                                      <w:i/>
                                      <w:iCs/>
                                      <w:color w:val="000000" w:themeColor="text1"/>
                                      <w:sz w:val="66"/>
                                      <w:szCs w:val="66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5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12" w:space="0" w:color="4472C4" w:themeColor="accent1"/>
                                    <w:right w:val="nil"/>
                                  </w:tcBorders>
                                </w:tcPr>
                                <w:p w14:paraId="43AE76CD" w14:textId="77777777" w:rsidR="00560FDE" w:rsidRPr="003354B6" w:rsidRDefault="00560FDE" w:rsidP="00560FDE">
                                  <w:pPr>
                                    <w:rPr>
                                      <w:rFonts w:ascii="Baskerville Old Face" w:hAnsi="Baskerville Old Face"/>
                                      <w:sz w:val="66"/>
                                      <w:szCs w:val="6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0" w:type="dxa"/>
                                  <w:tcBorders>
                                    <w:top w:val="nil"/>
                                    <w:left w:val="nil"/>
                                    <w:bottom w:val="single" w:sz="12" w:space="0" w:color="4472C4" w:themeColor="accent1"/>
                                    <w:right w:val="nil"/>
                                  </w:tcBorders>
                                </w:tcPr>
                                <w:p w14:paraId="72FFC7F3" w14:textId="77777777" w:rsidR="00560FDE" w:rsidRPr="003354B6" w:rsidRDefault="00560FDE" w:rsidP="00560FDE">
                                  <w:pPr>
                                    <w:rPr>
                                      <w:rFonts w:ascii="Baskerville Old Face" w:hAnsi="Baskerville Old Face"/>
                                      <w:sz w:val="66"/>
                                      <w:szCs w:val="6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2CC91A" w14:textId="265A8161" w:rsidR="00527FEB" w:rsidRDefault="00527F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D9BE9" id="_x0000_s1027" type="#_x0000_t202" style="position:absolute;margin-left:0;margin-top:0;width:626.9pt;height:50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12055" w:type="dxa"/>
                        <w:tblLook w:val="04A0" w:firstRow="1" w:lastRow="0" w:firstColumn="1" w:lastColumn="0" w:noHBand="0" w:noVBand="1"/>
                      </w:tblPr>
                      <w:tblGrid>
                        <w:gridCol w:w="1648"/>
                        <w:gridCol w:w="5637"/>
                        <w:gridCol w:w="720"/>
                        <w:gridCol w:w="4050"/>
                      </w:tblGrid>
                      <w:tr w:rsidR="00560FDE" w:rsidRPr="006B29A6" w14:paraId="164EED34" w14:textId="65AEC836" w:rsidTr="000B40E8">
                        <w:trPr>
                          <w:trHeight w:val="2645"/>
                        </w:trPr>
                        <w:tc>
                          <w:tcPr>
                            <w:tcW w:w="1648" w:type="dxa"/>
                            <w:tcBorders>
                              <w:right w:val="nil"/>
                            </w:tcBorders>
                            <w:shd w:val="clear" w:color="auto" w:fill="000000" w:themeFill="text1"/>
                          </w:tcPr>
                          <w:p w14:paraId="1B56F3F7" w14:textId="5ADBD43E" w:rsidR="00560FDE" w:rsidRPr="003354B6" w:rsidRDefault="00923325" w:rsidP="005E05FA">
                            <w:pPr>
                              <w:spacing w:before="100" w:beforeAutospacing="1" w:after="100" w:afterAutospacing="1"/>
                              <w:rPr>
                                <w:rFonts w:ascii="Baskerville Old Face" w:hAnsi="Baskerville Old Face"/>
                                <w:i/>
                                <w:iCs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iCs/>
                                <w:color w:val="000000" w:themeColor="text1"/>
                                <w:sz w:val="66"/>
                                <w:szCs w:val="6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J/L</w:t>
                            </w:r>
                          </w:p>
                        </w:tc>
                        <w:tc>
                          <w:tcPr>
                            <w:tcW w:w="5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058868" w14:textId="2C37B101" w:rsidR="00560FDE" w:rsidRPr="003354B6" w:rsidRDefault="00800B04" w:rsidP="00633A7A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66"/>
                                <w:szCs w:val="66"/>
                              </w:rPr>
                            </w:pPr>
                            <w:r w:rsidRPr="00187AAF">
                              <w:rPr>
                                <w:rFonts w:ascii="Baskerville Old Face" w:hAnsi="Baskerville Old Face"/>
                                <w:sz w:val="60"/>
                                <w:szCs w:val="60"/>
                              </w:rPr>
                              <w:t>JOSHUA</w:t>
                            </w:r>
                            <w:r w:rsidR="00187AAF" w:rsidRPr="00187AAF">
                              <w:rPr>
                                <w:rFonts w:ascii="Baskerville Old Face" w:hAnsi="Baskerville Old Face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DF11D1">
                              <w:rPr>
                                <w:rFonts w:ascii="Baskerville Old Face" w:hAnsi="Baskerville Old Face"/>
                                <w:sz w:val="60"/>
                                <w:szCs w:val="60"/>
                              </w:rPr>
                              <w:t>LOYSCH</w:t>
                            </w:r>
                          </w:p>
                        </w:tc>
                        <w:tc>
                          <w:tcPr>
                            <w:tcW w:w="477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B64E12" w14:textId="77777777" w:rsidR="00CC1F5F" w:rsidRDefault="00CC1F5F" w:rsidP="00633A7A">
                            <w:p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</w:p>
                          <w:p w14:paraId="7D43A0F2" w14:textId="22D6E25A" w:rsidR="00560FDE" w:rsidRPr="00722E45" w:rsidRDefault="00560FDE" w:rsidP="00633A7A">
                            <w:p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2D0C8E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SOFTWARE</w:t>
                            </w:r>
                            <w:r w:rsidRPr="00722E45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D0C8E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DEVELOPER</w:t>
                            </w:r>
                          </w:p>
                        </w:tc>
                      </w:tr>
                      <w:tr w:rsidR="00560FDE" w:rsidRPr="006B29A6" w14:paraId="17106034" w14:textId="2682623F" w:rsidTr="000B40E8">
                        <w:trPr>
                          <w:trHeight w:val="2645"/>
                        </w:trPr>
                        <w:tc>
                          <w:tcPr>
                            <w:tcW w:w="1648" w:type="dxa"/>
                            <w:tcBorders>
                              <w:bottom w:val="single" w:sz="12" w:space="0" w:color="4472C4" w:themeColor="accent1"/>
                              <w:right w:val="nil"/>
                            </w:tcBorders>
                            <w:shd w:val="clear" w:color="auto" w:fill="000000" w:themeFill="text1"/>
                          </w:tcPr>
                          <w:p w14:paraId="0E03D27B" w14:textId="77777777" w:rsidR="00560FDE" w:rsidRPr="003354B6" w:rsidRDefault="00560FDE" w:rsidP="005E05FA">
                            <w:pPr>
                              <w:spacing w:before="100" w:beforeAutospacing="1" w:after="100" w:afterAutospacing="1"/>
                              <w:rPr>
                                <w:rFonts w:ascii="Baskerville Old Face" w:hAnsi="Baskerville Old Face"/>
                                <w:b/>
                                <w:i/>
                                <w:iCs/>
                                <w:color w:val="000000" w:themeColor="text1"/>
                                <w:sz w:val="66"/>
                                <w:szCs w:val="6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6357" w:type="dxa"/>
                            <w:gridSpan w:val="2"/>
                            <w:tcBorders>
                              <w:top w:val="nil"/>
                              <w:left w:val="nil"/>
                              <w:bottom w:val="single" w:sz="12" w:space="0" w:color="4472C4" w:themeColor="accent1"/>
                              <w:right w:val="nil"/>
                            </w:tcBorders>
                          </w:tcPr>
                          <w:p w14:paraId="43AE76CD" w14:textId="77777777" w:rsidR="00560FDE" w:rsidRPr="003354B6" w:rsidRDefault="00560FDE" w:rsidP="00560FDE">
                            <w:pPr>
                              <w:rPr>
                                <w:rFonts w:ascii="Baskerville Old Face" w:hAnsi="Baskerville Old Face"/>
                                <w:sz w:val="66"/>
                                <w:szCs w:val="66"/>
                              </w:rPr>
                            </w:pPr>
                          </w:p>
                        </w:tc>
                        <w:tc>
                          <w:tcPr>
                            <w:tcW w:w="4050" w:type="dxa"/>
                            <w:tcBorders>
                              <w:top w:val="nil"/>
                              <w:left w:val="nil"/>
                              <w:bottom w:val="single" w:sz="12" w:space="0" w:color="4472C4" w:themeColor="accent1"/>
                              <w:right w:val="nil"/>
                            </w:tcBorders>
                          </w:tcPr>
                          <w:p w14:paraId="72FFC7F3" w14:textId="77777777" w:rsidR="00560FDE" w:rsidRPr="003354B6" w:rsidRDefault="00560FDE" w:rsidP="00560FDE">
                            <w:pPr>
                              <w:rPr>
                                <w:rFonts w:ascii="Baskerville Old Face" w:hAnsi="Baskerville Old Face"/>
                                <w:sz w:val="66"/>
                                <w:szCs w:val="66"/>
                              </w:rPr>
                            </w:pPr>
                          </w:p>
                        </w:tc>
                      </w:tr>
                    </w:tbl>
                    <w:p w14:paraId="7E2CC91A" w14:textId="265A8161" w:rsidR="00527FEB" w:rsidRDefault="00527FEB"/>
                  </w:txbxContent>
                </v:textbox>
                <w10:wrap type="square" anchorx="margin"/>
              </v:shape>
            </w:pict>
          </mc:Fallback>
        </mc:AlternateContent>
      </w:r>
    </w:p>
    <w:sectPr w:rsidR="00E43264" w:rsidRPr="00A876B9" w:rsidSect="00AA4B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78473" w14:textId="77777777" w:rsidR="00AA4BD2" w:rsidRDefault="00AA4BD2" w:rsidP="00213743">
      <w:pPr>
        <w:spacing w:after="0" w:line="240" w:lineRule="auto"/>
      </w:pPr>
      <w:r>
        <w:separator/>
      </w:r>
    </w:p>
  </w:endnote>
  <w:endnote w:type="continuationSeparator" w:id="0">
    <w:p w14:paraId="286B721D" w14:textId="77777777" w:rsidR="00AA4BD2" w:rsidRDefault="00AA4BD2" w:rsidP="00213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86E21" w14:textId="77777777" w:rsidR="00AA4BD2" w:rsidRDefault="00AA4BD2" w:rsidP="00213743">
      <w:pPr>
        <w:spacing w:after="0" w:line="240" w:lineRule="auto"/>
      </w:pPr>
      <w:r>
        <w:separator/>
      </w:r>
    </w:p>
  </w:footnote>
  <w:footnote w:type="continuationSeparator" w:id="0">
    <w:p w14:paraId="1DF676A6" w14:textId="77777777" w:rsidR="00AA4BD2" w:rsidRDefault="00AA4BD2" w:rsidP="00213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abstractNum w:abstractNumId="2" w15:restartNumberingAfterBreak="0">
    <w:nsid w:val="6B0D17A3"/>
    <w:multiLevelType w:val="hybridMultilevel"/>
    <w:tmpl w:val="BC0E193C"/>
    <w:lvl w:ilvl="0" w:tplc="7CD22884">
      <w:start w:val="2019"/>
      <w:numFmt w:val="bullet"/>
      <w:lvlText w:val=""/>
      <w:lvlJc w:val="left"/>
      <w:pPr>
        <w:ind w:left="64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780E0526"/>
    <w:multiLevelType w:val="hybridMultilevel"/>
    <w:tmpl w:val="6B506B4C"/>
    <w:lvl w:ilvl="0" w:tplc="C31E0BF8">
      <w:numFmt w:val="bullet"/>
      <w:lvlText w:val=""/>
      <w:lvlJc w:val="left"/>
      <w:pPr>
        <w:ind w:left="10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685477567">
    <w:abstractNumId w:val="0"/>
  </w:num>
  <w:num w:numId="2" w16cid:durableId="1648971292">
    <w:abstractNumId w:val="1"/>
  </w:num>
  <w:num w:numId="3" w16cid:durableId="1212958205">
    <w:abstractNumId w:val="2"/>
  </w:num>
  <w:num w:numId="4" w16cid:durableId="968778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64"/>
    <w:rsid w:val="000038E8"/>
    <w:rsid w:val="00033613"/>
    <w:rsid w:val="00042780"/>
    <w:rsid w:val="000479D6"/>
    <w:rsid w:val="00053782"/>
    <w:rsid w:val="00053C95"/>
    <w:rsid w:val="00054F9B"/>
    <w:rsid w:val="000578A1"/>
    <w:rsid w:val="00060C20"/>
    <w:rsid w:val="000624C5"/>
    <w:rsid w:val="00070606"/>
    <w:rsid w:val="00070E79"/>
    <w:rsid w:val="0007211A"/>
    <w:rsid w:val="00075C77"/>
    <w:rsid w:val="0007755C"/>
    <w:rsid w:val="00077DDB"/>
    <w:rsid w:val="00081AB6"/>
    <w:rsid w:val="000845CE"/>
    <w:rsid w:val="00092B45"/>
    <w:rsid w:val="00095AA5"/>
    <w:rsid w:val="000A3975"/>
    <w:rsid w:val="000A410B"/>
    <w:rsid w:val="000A599B"/>
    <w:rsid w:val="000A5A2E"/>
    <w:rsid w:val="000A64B2"/>
    <w:rsid w:val="000A6752"/>
    <w:rsid w:val="000B17EF"/>
    <w:rsid w:val="000B3446"/>
    <w:rsid w:val="000B40E8"/>
    <w:rsid w:val="000B542A"/>
    <w:rsid w:val="000D3750"/>
    <w:rsid w:val="000D37E9"/>
    <w:rsid w:val="000E0C29"/>
    <w:rsid w:val="000E2965"/>
    <w:rsid w:val="000E6046"/>
    <w:rsid w:val="001022D9"/>
    <w:rsid w:val="001025C7"/>
    <w:rsid w:val="00102A69"/>
    <w:rsid w:val="00113FDB"/>
    <w:rsid w:val="001162B0"/>
    <w:rsid w:val="00116E0C"/>
    <w:rsid w:val="001202C9"/>
    <w:rsid w:val="00120349"/>
    <w:rsid w:val="00120E54"/>
    <w:rsid w:val="00124EC1"/>
    <w:rsid w:val="001264D2"/>
    <w:rsid w:val="00132E9D"/>
    <w:rsid w:val="00134C2C"/>
    <w:rsid w:val="001373C1"/>
    <w:rsid w:val="00137456"/>
    <w:rsid w:val="0013782C"/>
    <w:rsid w:val="00150BD6"/>
    <w:rsid w:val="00157F6A"/>
    <w:rsid w:val="001638C0"/>
    <w:rsid w:val="001676D7"/>
    <w:rsid w:val="00171793"/>
    <w:rsid w:val="00172751"/>
    <w:rsid w:val="00174346"/>
    <w:rsid w:val="00180826"/>
    <w:rsid w:val="00183464"/>
    <w:rsid w:val="00184DB7"/>
    <w:rsid w:val="00187AAF"/>
    <w:rsid w:val="00193DEC"/>
    <w:rsid w:val="0019431D"/>
    <w:rsid w:val="00194669"/>
    <w:rsid w:val="001976D9"/>
    <w:rsid w:val="001A17E6"/>
    <w:rsid w:val="001A5C32"/>
    <w:rsid w:val="001A653B"/>
    <w:rsid w:val="001A65CC"/>
    <w:rsid w:val="001A7A58"/>
    <w:rsid w:val="001B148C"/>
    <w:rsid w:val="001B1FA3"/>
    <w:rsid w:val="001B3D9A"/>
    <w:rsid w:val="001B657D"/>
    <w:rsid w:val="001C1F15"/>
    <w:rsid w:val="001C432B"/>
    <w:rsid w:val="001D10F3"/>
    <w:rsid w:val="001D23D5"/>
    <w:rsid w:val="001E3EDA"/>
    <w:rsid w:val="001E4A4F"/>
    <w:rsid w:val="001E4B65"/>
    <w:rsid w:val="001E5627"/>
    <w:rsid w:val="001E7F41"/>
    <w:rsid w:val="001F6B8B"/>
    <w:rsid w:val="001F71B4"/>
    <w:rsid w:val="002022AA"/>
    <w:rsid w:val="002063A6"/>
    <w:rsid w:val="00213743"/>
    <w:rsid w:val="00222F11"/>
    <w:rsid w:val="00223A09"/>
    <w:rsid w:val="00227F64"/>
    <w:rsid w:val="00234CB8"/>
    <w:rsid w:val="00234D8F"/>
    <w:rsid w:val="00237B29"/>
    <w:rsid w:val="00237BC8"/>
    <w:rsid w:val="00244872"/>
    <w:rsid w:val="00254C2B"/>
    <w:rsid w:val="002572DE"/>
    <w:rsid w:val="002655EF"/>
    <w:rsid w:val="0026671F"/>
    <w:rsid w:val="0027048B"/>
    <w:rsid w:val="002728E1"/>
    <w:rsid w:val="00274C49"/>
    <w:rsid w:val="0028055F"/>
    <w:rsid w:val="00293A6A"/>
    <w:rsid w:val="00293E51"/>
    <w:rsid w:val="002948FA"/>
    <w:rsid w:val="002A2402"/>
    <w:rsid w:val="002B36A1"/>
    <w:rsid w:val="002C0FC0"/>
    <w:rsid w:val="002C5C54"/>
    <w:rsid w:val="002D0826"/>
    <w:rsid w:val="002D0C8E"/>
    <w:rsid w:val="002D274F"/>
    <w:rsid w:val="002E07AC"/>
    <w:rsid w:val="002E0982"/>
    <w:rsid w:val="002E793A"/>
    <w:rsid w:val="002E7CA0"/>
    <w:rsid w:val="002F47C3"/>
    <w:rsid w:val="002F5A10"/>
    <w:rsid w:val="00300F12"/>
    <w:rsid w:val="003014F8"/>
    <w:rsid w:val="00307E8C"/>
    <w:rsid w:val="0031184D"/>
    <w:rsid w:val="00311FD1"/>
    <w:rsid w:val="00313BE0"/>
    <w:rsid w:val="00314763"/>
    <w:rsid w:val="00315971"/>
    <w:rsid w:val="00316DED"/>
    <w:rsid w:val="003244FC"/>
    <w:rsid w:val="003266BF"/>
    <w:rsid w:val="003354B6"/>
    <w:rsid w:val="00336128"/>
    <w:rsid w:val="003366B2"/>
    <w:rsid w:val="0033691B"/>
    <w:rsid w:val="00342E8B"/>
    <w:rsid w:val="00343836"/>
    <w:rsid w:val="00344379"/>
    <w:rsid w:val="0034462D"/>
    <w:rsid w:val="00360A13"/>
    <w:rsid w:val="003625A6"/>
    <w:rsid w:val="00364F97"/>
    <w:rsid w:val="00367712"/>
    <w:rsid w:val="003821BE"/>
    <w:rsid w:val="00387580"/>
    <w:rsid w:val="00387E22"/>
    <w:rsid w:val="00393439"/>
    <w:rsid w:val="00393A92"/>
    <w:rsid w:val="00395889"/>
    <w:rsid w:val="00395AD2"/>
    <w:rsid w:val="003B073D"/>
    <w:rsid w:val="003B4302"/>
    <w:rsid w:val="003B49E2"/>
    <w:rsid w:val="003C0AFC"/>
    <w:rsid w:val="003C5ECC"/>
    <w:rsid w:val="003D0D96"/>
    <w:rsid w:val="003D1C9C"/>
    <w:rsid w:val="003D2BDC"/>
    <w:rsid w:val="003E17E8"/>
    <w:rsid w:val="003F0D69"/>
    <w:rsid w:val="003F4F1F"/>
    <w:rsid w:val="003F768F"/>
    <w:rsid w:val="0040100E"/>
    <w:rsid w:val="00401810"/>
    <w:rsid w:val="004040E2"/>
    <w:rsid w:val="004104E2"/>
    <w:rsid w:val="00415021"/>
    <w:rsid w:val="0042034B"/>
    <w:rsid w:val="00420A8D"/>
    <w:rsid w:val="004344CF"/>
    <w:rsid w:val="004415E0"/>
    <w:rsid w:val="004436DC"/>
    <w:rsid w:val="004437AE"/>
    <w:rsid w:val="004448B9"/>
    <w:rsid w:val="0045168B"/>
    <w:rsid w:val="004542CF"/>
    <w:rsid w:val="0046147F"/>
    <w:rsid w:val="004631C1"/>
    <w:rsid w:val="00463B2A"/>
    <w:rsid w:val="00465109"/>
    <w:rsid w:val="00466B32"/>
    <w:rsid w:val="00470A44"/>
    <w:rsid w:val="00470E49"/>
    <w:rsid w:val="00483855"/>
    <w:rsid w:val="00484799"/>
    <w:rsid w:val="004A0536"/>
    <w:rsid w:val="004A2197"/>
    <w:rsid w:val="004A3482"/>
    <w:rsid w:val="004A459C"/>
    <w:rsid w:val="004A511F"/>
    <w:rsid w:val="004B1738"/>
    <w:rsid w:val="004C5E2E"/>
    <w:rsid w:val="004D02CF"/>
    <w:rsid w:val="004D1C4C"/>
    <w:rsid w:val="004D660C"/>
    <w:rsid w:val="004D69FB"/>
    <w:rsid w:val="004E167F"/>
    <w:rsid w:val="004E1E03"/>
    <w:rsid w:val="004E2D51"/>
    <w:rsid w:val="004F3C20"/>
    <w:rsid w:val="004F59AA"/>
    <w:rsid w:val="005002BA"/>
    <w:rsid w:val="00501359"/>
    <w:rsid w:val="00501695"/>
    <w:rsid w:val="005031CC"/>
    <w:rsid w:val="00515753"/>
    <w:rsid w:val="00520B9C"/>
    <w:rsid w:val="00520E90"/>
    <w:rsid w:val="0052307B"/>
    <w:rsid w:val="00527FEB"/>
    <w:rsid w:val="005335A7"/>
    <w:rsid w:val="00536032"/>
    <w:rsid w:val="00537F11"/>
    <w:rsid w:val="00543568"/>
    <w:rsid w:val="005479AB"/>
    <w:rsid w:val="00550EA5"/>
    <w:rsid w:val="00552BDB"/>
    <w:rsid w:val="00560FDE"/>
    <w:rsid w:val="00562E26"/>
    <w:rsid w:val="00566409"/>
    <w:rsid w:val="0057006A"/>
    <w:rsid w:val="0058142B"/>
    <w:rsid w:val="0058395B"/>
    <w:rsid w:val="00586E28"/>
    <w:rsid w:val="00587CDD"/>
    <w:rsid w:val="005915FB"/>
    <w:rsid w:val="005918B0"/>
    <w:rsid w:val="00592486"/>
    <w:rsid w:val="00597449"/>
    <w:rsid w:val="005A287A"/>
    <w:rsid w:val="005A70B1"/>
    <w:rsid w:val="005B2032"/>
    <w:rsid w:val="005B36EB"/>
    <w:rsid w:val="005B386B"/>
    <w:rsid w:val="005C20EB"/>
    <w:rsid w:val="005C3FCF"/>
    <w:rsid w:val="005C4144"/>
    <w:rsid w:val="005C4B71"/>
    <w:rsid w:val="005C6983"/>
    <w:rsid w:val="005C726D"/>
    <w:rsid w:val="005D16CE"/>
    <w:rsid w:val="005D4221"/>
    <w:rsid w:val="005E05FA"/>
    <w:rsid w:val="005E2E38"/>
    <w:rsid w:val="005E4989"/>
    <w:rsid w:val="005E5C32"/>
    <w:rsid w:val="005E6D9B"/>
    <w:rsid w:val="00604972"/>
    <w:rsid w:val="00610D90"/>
    <w:rsid w:val="0061104D"/>
    <w:rsid w:val="00611ECF"/>
    <w:rsid w:val="006130A6"/>
    <w:rsid w:val="00614917"/>
    <w:rsid w:val="00620BF6"/>
    <w:rsid w:val="00633A7A"/>
    <w:rsid w:val="006343BA"/>
    <w:rsid w:val="00636701"/>
    <w:rsid w:val="006367DB"/>
    <w:rsid w:val="0063771D"/>
    <w:rsid w:val="00642123"/>
    <w:rsid w:val="00642299"/>
    <w:rsid w:val="00650015"/>
    <w:rsid w:val="00655B60"/>
    <w:rsid w:val="00657ECF"/>
    <w:rsid w:val="006655B6"/>
    <w:rsid w:val="00665893"/>
    <w:rsid w:val="00670F2C"/>
    <w:rsid w:val="00672453"/>
    <w:rsid w:val="00675D67"/>
    <w:rsid w:val="0068083E"/>
    <w:rsid w:val="0068530F"/>
    <w:rsid w:val="00690367"/>
    <w:rsid w:val="006955CC"/>
    <w:rsid w:val="006A1A9D"/>
    <w:rsid w:val="006A444A"/>
    <w:rsid w:val="006A4ECE"/>
    <w:rsid w:val="006B29A6"/>
    <w:rsid w:val="006C05A2"/>
    <w:rsid w:val="006C2F6F"/>
    <w:rsid w:val="006D51CF"/>
    <w:rsid w:val="006D5DC1"/>
    <w:rsid w:val="006E1A92"/>
    <w:rsid w:val="006E1C87"/>
    <w:rsid w:val="006E282E"/>
    <w:rsid w:val="006E2B36"/>
    <w:rsid w:val="00700115"/>
    <w:rsid w:val="007056A0"/>
    <w:rsid w:val="007112B9"/>
    <w:rsid w:val="0071305F"/>
    <w:rsid w:val="00716219"/>
    <w:rsid w:val="00716384"/>
    <w:rsid w:val="00722146"/>
    <w:rsid w:val="00722E45"/>
    <w:rsid w:val="00724E22"/>
    <w:rsid w:val="0073613E"/>
    <w:rsid w:val="00737BF3"/>
    <w:rsid w:val="00741A17"/>
    <w:rsid w:val="007444AC"/>
    <w:rsid w:val="00750881"/>
    <w:rsid w:val="00750E41"/>
    <w:rsid w:val="00751665"/>
    <w:rsid w:val="00755684"/>
    <w:rsid w:val="00772CFA"/>
    <w:rsid w:val="0077557C"/>
    <w:rsid w:val="007875E6"/>
    <w:rsid w:val="007A071B"/>
    <w:rsid w:val="007A0867"/>
    <w:rsid w:val="007A1393"/>
    <w:rsid w:val="007A36C5"/>
    <w:rsid w:val="007A5A3A"/>
    <w:rsid w:val="007B0CF3"/>
    <w:rsid w:val="007B23F8"/>
    <w:rsid w:val="007B6E1B"/>
    <w:rsid w:val="007C46F3"/>
    <w:rsid w:val="007C74F2"/>
    <w:rsid w:val="007D0C08"/>
    <w:rsid w:val="007D3953"/>
    <w:rsid w:val="007D664A"/>
    <w:rsid w:val="007E07E8"/>
    <w:rsid w:val="007E3560"/>
    <w:rsid w:val="007E5355"/>
    <w:rsid w:val="007E6307"/>
    <w:rsid w:val="007F1F83"/>
    <w:rsid w:val="007F3A88"/>
    <w:rsid w:val="00800B04"/>
    <w:rsid w:val="008014F0"/>
    <w:rsid w:val="00803099"/>
    <w:rsid w:val="00803B0E"/>
    <w:rsid w:val="00820260"/>
    <w:rsid w:val="008244AF"/>
    <w:rsid w:val="00826689"/>
    <w:rsid w:val="00827041"/>
    <w:rsid w:val="008478D8"/>
    <w:rsid w:val="00850D0D"/>
    <w:rsid w:val="00852103"/>
    <w:rsid w:val="00861640"/>
    <w:rsid w:val="00862070"/>
    <w:rsid w:val="00870089"/>
    <w:rsid w:val="00872D97"/>
    <w:rsid w:val="00874563"/>
    <w:rsid w:val="008758A0"/>
    <w:rsid w:val="00876259"/>
    <w:rsid w:val="00893CB4"/>
    <w:rsid w:val="00893EF0"/>
    <w:rsid w:val="00894FC0"/>
    <w:rsid w:val="008A7F9B"/>
    <w:rsid w:val="008B1525"/>
    <w:rsid w:val="008B1BA9"/>
    <w:rsid w:val="008B4B1C"/>
    <w:rsid w:val="008B6EAF"/>
    <w:rsid w:val="008C12AF"/>
    <w:rsid w:val="008D4669"/>
    <w:rsid w:val="008F0241"/>
    <w:rsid w:val="0090034B"/>
    <w:rsid w:val="00915EA7"/>
    <w:rsid w:val="00917477"/>
    <w:rsid w:val="00922518"/>
    <w:rsid w:val="00923325"/>
    <w:rsid w:val="009234A1"/>
    <w:rsid w:val="0092403B"/>
    <w:rsid w:val="00930184"/>
    <w:rsid w:val="0093786B"/>
    <w:rsid w:val="00940434"/>
    <w:rsid w:val="0094084C"/>
    <w:rsid w:val="00954439"/>
    <w:rsid w:val="00956165"/>
    <w:rsid w:val="00957827"/>
    <w:rsid w:val="00962E15"/>
    <w:rsid w:val="009660E5"/>
    <w:rsid w:val="0097769E"/>
    <w:rsid w:val="009844F2"/>
    <w:rsid w:val="00984B17"/>
    <w:rsid w:val="009978D6"/>
    <w:rsid w:val="009A59A5"/>
    <w:rsid w:val="009A7F54"/>
    <w:rsid w:val="009B08DB"/>
    <w:rsid w:val="009B0B2F"/>
    <w:rsid w:val="009B1E28"/>
    <w:rsid w:val="009B2194"/>
    <w:rsid w:val="009B36D8"/>
    <w:rsid w:val="009B4BC5"/>
    <w:rsid w:val="009B7332"/>
    <w:rsid w:val="009B7E9B"/>
    <w:rsid w:val="009C0B92"/>
    <w:rsid w:val="009D104A"/>
    <w:rsid w:val="009D1331"/>
    <w:rsid w:val="009D23E5"/>
    <w:rsid w:val="009E2955"/>
    <w:rsid w:val="009F5C62"/>
    <w:rsid w:val="00A13B09"/>
    <w:rsid w:val="00A20B9E"/>
    <w:rsid w:val="00A241CB"/>
    <w:rsid w:val="00A2494A"/>
    <w:rsid w:val="00A346BA"/>
    <w:rsid w:val="00A348BA"/>
    <w:rsid w:val="00A35192"/>
    <w:rsid w:val="00A36A9F"/>
    <w:rsid w:val="00A4030D"/>
    <w:rsid w:val="00A44956"/>
    <w:rsid w:val="00A50241"/>
    <w:rsid w:val="00A52270"/>
    <w:rsid w:val="00A537F9"/>
    <w:rsid w:val="00A53844"/>
    <w:rsid w:val="00A572E5"/>
    <w:rsid w:val="00A64182"/>
    <w:rsid w:val="00A726FC"/>
    <w:rsid w:val="00A73A66"/>
    <w:rsid w:val="00A73CC5"/>
    <w:rsid w:val="00A75467"/>
    <w:rsid w:val="00A76ADA"/>
    <w:rsid w:val="00A81739"/>
    <w:rsid w:val="00A82174"/>
    <w:rsid w:val="00A83002"/>
    <w:rsid w:val="00A876B9"/>
    <w:rsid w:val="00A919E0"/>
    <w:rsid w:val="00A94BC0"/>
    <w:rsid w:val="00A96C18"/>
    <w:rsid w:val="00A97094"/>
    <w:rsid w:val="00A97ED1"/>
    <w:rsid w:val="00AA019D"/>
    <w:rsid w:val="00AA23F9"/>
    <w:rsid w:val="00AA4BD2"/>
    <w:rsid w:val="00AA7557"/>
    <w:rsid w:val="00AB28E9"/>
    <w:rsid w:val="00AB2A12"/>
    <w:rsid w:val="00AB3C1A"/>
    <w:rsid w:val="00AB52AE"/>
    <w:rsid w:val="00AC7E55"/>
    <w:rsid w:val="00AD1D3F"/>
    <w:rsid w:val="00AD2471"/>
    <w:rsid w:val="00AD2A48"/>
    <w:rsid w:val="00AD3B1B"/>
    <w:rsid w:val="00AD7932"/>
    <w:rsid w:val="00AE0D95"/>
    <w:rsid w:val="00AF4EB8"/>
    <w:rsid w:val="00AF6FA2"/>
    <w:rsid w:val="00B00923"/>
    <w:rsid w:val="00B0785E"/>
    <w:rsid w:val="00B17172"/>
    <w:rsid w:val="00B25DE1"/>
    <w:rsid w:val="00B32A88"/>
    <w:rsid w:val="00B33B6D"/>
    <w:rsid w:val="00B3715C"/>
    <w:rsid w:val="00B3729B"/>
    <w:rsid w:val="00B3745B"/>
    <w:rsid w:val="00B411B9"/>
    <w:rsid w:val="00B43BB8"/>
    <w:rsid w:val="00B47FD3"/>
    <w:rsid w:val="00B5053E"/>
    <w:rsid w:val="00B51A07"/>
    <w:rsid w:val="00B521F9"/>
    <w:rsid w:val="00B54919"/>
    <w:rsid w:val="00B568C3"/>
    <w:rsid w:val="00B57BA6"/>
    <w:rsid w:val="00B60E4F"/>
    <w:rsid w:val="00B628F8"/>
    <w:rsid w:val="00B644F6"/>
    <w:rsid w:val="00B708BE"/>
    <w:rsid w:val="00B72D22"/>
    <w:rsid w:val="00B73010"/>
    <w:rsid w:val="00B73895"/>
    <w:rsid w:val="00B74E40"/>
    <w:rsid w:val="00B8195C"/>
    <w:rsid w:val="00B82D8D"/>
    <w:rsid w:val="00B84848"/>
    <w:rsid w:val="00B85CD8"/>
    <w:rsid w:val="00B91700"/>
    <w:rsid w:val="00B92822"/>
    <w:rsid w:val="00B93596"/>
    <w:rsid w:val="00BA62CA"/>
    <w:rsid w:val="00BB3D36"/>
    <w:rsid w:val="00BB4D8B"/>
    <w:rsid w:val="00BD0523"/>
    <w:rsid w:val="00BD2800"/>
    <w:rsid w:val="00BD4543"/>
    <w:rsid w:val="00BD6657"/>
    <w:rsid w:val="00BE230A"/>
    <w:rsid w:val="00BE31DF"/>
    <w:rsid w:val="00BF1F92"/>
    <w:rsid w:val="00BF29E3"/>
    <w:rsid w:val="00BF696D"/>
    <w:rsid w:val="00C13F90"/>
    <w:rsid w:val="00C177AE"/>
    <w:rsid w:val="00C17C9D"/>
    <w:rsid w:val="00C212E5"/>
    <w:rsid w:val="00C23F0F"/>
    <w:rsid w:val="00C32DB1"/>
    <w:rsid w:val="00C359C8"/>
    <w:rsid w:val="00C420F5"/>
    <w:rsid w:val="00C466BC"/>
    <w:rsid w:val="00C6153B"/>
    <w:rsid w:val="00C61FD2"/>
    <w:rsid w:val="00C80508"/>
    <w:rsid w:val="00C838B4"/>
    <w:rsid w:val="00C90257"/>
    <w:rsid w:val="00C91E3F"/>
    <w:rsid w:val="00C951F0"/>
    <w:rsid w:val="00C96701"/>
    <w:rsid w:val="00CA062F"/>
    <w:rsid w:val="00CA0A3F"/>
    <w:rsid w:val="00CA5E3F"/>
    <w:rsid w:val="00CA6305"/>
    <w:rsid w:val="00CA7788"/>
    <w:rsid w:val="00CB28D6"/>
    <w:rsid w:val="00CB5B97"/>
    <w:rsid w:val="00CB5BA2"/>
    <w:rsid w:val="00CC1F5F"/>
    <w:rsid w:val="00CD0457"/>
    <w:rsid w:val="00CE3427"/>
    <w:rsid w:val="00CE6B38"/>
    <w:rsid w:val="00CF2B6A"/>
    <w:rsid w:val="00CF4B74"/>
    <w:rsid w:val="00CF7BB6"/>
    <w:rsid w:val="00D22D1C"/>
    <w:rsid w:val="00D25FC5"/>
    <w:rsid w:val="00D3188A"/>
    <w:rsid w:val="00D33432"/>
    <w:rsid w:val="00D4772C"/>
    <w:rsid w:val="00D47F84"/>
    <w:rsid w:val="00D50C7F"/>
    <w:rsid w:val="00D60C5B"/>
    <w:rsid w:val="00D60DD5"/>
    <w:rsid w:val="00D60F27"/>
    <w:rsid w:val="00D63851"/>
    <w:rsid w:val="00D64FEB"/>
    <w:rsid w:val="00D679A8"/>
    <w:rsid w:val="00D81C93"/>
    <w:rsid w:val="00D83FF5"/>
    <w:rsid w:val="00D91F00"/>
    <w:rsid w:val="00D94446"/>
    <w:rsid w:val="00D96F11"/>
    <w:rsid w:val="00D9723E"/>
    <w:rsid w:val="00D97812"/>
    <w:rsid w:val="00DA0A9B"/>
    <w:rsid w:val="00DA33AD"/>
    <w:rsid w:val="00DC40B6"/>
    <w:rsid w:val="00DC412A"/>
    <w:rsid w:val="00DC5CCE"/>
    <w:rsid w:val="00DD6BD4"/>
    <w:rsid w:val="00DD7EE0"/>
    <w:rsid w:val="00DE0309"/>
    <w:rsid w:val="00DE1F7A"/>
    <w:rsid w:val="00DE378C"/>
    <w:rsid w:val="00DE386E"/>
    <w:rsid w:val="00DE3F85"/>
    <w:rsid w:val="00DE5B63"/>
    <w:rsid w:val="00DF03DB"/>
    <w:rsid w:val="00DF06C0"/>
    <w:rsid w:val="00DF11D1"/>
    <w:rsid w:val="00DF4B24"/>
    <w:rsid w:val="00DF4E95"/>
    <w:rsid w:val="00E11E27"/>
    <w:rsid w:val="00E16F12"/>
    <w:rsid w:val="00E17C63"/>
    <w:rsid w:val="00E2332F"/>
    <w:rsid w:val="00E255B2"/>
    <w:rsid w:val="00E25B73"/>
    <w:rsid w:val="00E32713"/>
    <w:rsid w:val="00E345DE"/>
    <w:rsid w:val="00E42262"/>
    <w:rsid w:val="00E43264"/>
    <w:rsid w:val="00E44BB4"/>
    <w:rsid w:val="00E50BE1"/>
    <w:rsid w:val="00E53480"/>
    <w:rsid w:val="00E5636A"/>
    <w:rsid w:val="00E56924"/>
    <w:rsid w:val="00E61878"/>
    <w:rsid w:val="00E61B85"/>
    <w:rsid w:val="00E62E5C"/>
    <w:rsid w:val="00E65E95"/>
    <w:rsid w:val="00E66CCC"/>
    <w:rsid w:val="00E67392"/>
    <w:rsid w:val="00E86934"/>
    <w:rsid w:val="00E90D9E"/>
    <w:rsid w:val="00E96823"/>
    <w:rsid w:val="00EA17AB"/>
    <w:rsid w:val="00EB20E9"/>
    <w:rsid w:val="00EB5C30"/>
    <w:rsid w:val="00EB695C"/>
    <w:rsid w:val="00EB7314"/>
    <w:rsid w:val="00EB7711"/>
    <w:rsid w:val="00EB7E41"/>
    <w:rsid w:val="00EC31FF"/>
    <w:rsid w:val="00ED360B"/>
    <w:rsid w:val="00ED7185"/>
    <w:rsid w:val="00ED7F27"/>
    <w:rsid w:val="00EE2DAF"/>
    <w:rsid w:val="00EE4A63"/>
    <w:rsid w:val="00EF3C4A"/>
    <w:rsid w:val="00EF77CD"/>
    <w:rsid w:val="00F015EF"/>
    <w:rsid w:val="00F03955"/>
    <w:rsid w:val="00F05D8E"/>
    <w:rsid w:val="00F27C23"/>
    <w:rsid w:val="00F30A2F"/>
    <w:rsid w:val="00F341BE"/>
    <w:rsid w:val="00F5013F"/>
    <w:rsid w:val="00F60AE2"/>
    <w:rsid w:val="00F677D2"/>
    <w:rsid w:val="00F67F66"/>
    <w:rsid w:val="00F759DE"/>
    <w:rsid w:val="00F76F65"/>
    <w:rsid w:val="00F77400"/>
    <w:rsid w:val="00F97276"/>
    <w:rsid w:val="00FA2082"/>
    <w:rsid w:val="00FA7359"/>
    <w:rsid w:val="00FB0D9E"/>
    <w:rsid w:val="00FB140D"/>
    <w:rsid w:val="00FB2277"/>
    <w:rsid w:val="00FB73B2"/>
    <w:rsid w:val="00FB75C6"/>
    <w:rsid w:val="00FC2BFA"/>
    <w:rsid w:val="00FC4EFD"/>
    <w:rsid w:val="00FC65DA"/>
    <w:rsid w:val="00FC703D"/>
    <w:rsid w:val="00FE2AE0"/>
    <w:rsid w:val="00FF11E7"/>
    <w:rsid w:val="00FF18C3"/>
    <w:rsid w:val="00FF21AB"/>
    <w:rsid w:val="00FF39C7"/>
    <w:rsid w:val="00FF45D0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6648"/>
  <w15:chartTrackingRefBased/>
  <w15:docId w15:val="{A3E8AD96-7257-44DC-ABE4-AAACACEC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346"/>
    <w:pPr>
      <w:keepNext/>
      <w:keepLines/>
      <w:spacing w:before="320" w:after="320" w:line="240" w:lineRule="auto"/>
      <w:outlineLvl w:val="0"/>
    </w:pPr>
    <w:rPr>
      <w:rFonts w:asciiTheme="majorHAnsi" w:eastAsiaTheme="majorEastAsia" w:hAnsiTheme="majorHAnsi" w:cs="Times New Roman (Headings CS)"/>
      <w:color w:val="000000" w:themeColor="text1"/>
      <w:kern w:val="0"/>
      <w:sz w:val="4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74346"/>
    <w:pPr>
      <w:keepNext/>
      <w:keepLines/>
      <w:spacing w:before="360" w:after="0" w:line="240" w:lineRule="auto"/>
      <w:outlineLvl w:val="1"/>
    </w:pPr>
    <w:rPr>
      <w:rFonts w:eastAsiaTheme="majorEastAsia" w:cs="Times New Roman (Headings CS)"/>
      <w:b/>
      <w:color w:val="000000" w:themeColor="text1"/>
      <w:kern w:val="0"/>
      <w:sz w:val="24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rsid w:val="00174346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kern w:val="0"/>
      <w:sz w:val="2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4346"/>
    <w:rPr>
      <w:rFonts w:asciiTheme="majorHAnsi" w:eastAsiaTheme="majorEastAsia" w:hAnsiTheme="majorHAnsi" w:cs="Times New Roman (Headings CS)"/>
      <w:color w:val="000000" w:themeColor="text1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74346"/>
    <w:rPr>
      <w:rFonts w:eastAsiaTheme="majorEastAsia" w:cs="Times New Roman (Headings CS)"/>
      <w:b/>
      <w:color w:val="000000" w:themeColor="text1"/>
      <w:kern w:val="0"/>
      <w:sz w:val="24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74346"/>
    <w:rPr>
      <w:rFonts w:eastAsiaTheme="majorEastAsia" w:cs="Times New Roman (Headings CS)"/>
      <w:color w:val="0D0D0D" w:themeColor="text1" w:themeTint="F2"/>
      <w:kern w:val="0"/>
      <w:sz w:val="20"/>
      <w:szCs w:val="24"/>
      <w14:ligatures w14:val="none"/>
    </w:rPr>
  </w:style>
  <w:style w:type="paragraph" w:styleId="ListBullet">
    <w:name w:val="List Bullet"/>
    <w:basedOn w:val="Normal"/>
    <w:uiPriority w:val="14"/>
    <w:qFormat/>
    <w:rsid w:val="00174346"/>
    <w:pPr>
      <w:numPr>
        <w:numId w:val="2"/>
      </w:numPr>
      <w:spacing w:before="200" w:after="0" w:line="240" w:lineRule="auto"/>
      <w:ind w:left="288" w:hanging="288"/>
    </w:pPr>
    <w:rPr>
      <w:color w:val="262626" w:themeColor="text1" w:themeTint="D9"/>
      <w:kern w:val="0"/>
      <w:sz w:val="20"/>
      <w:szCs w:val="18"/>
      <w14:ligatures w14:val="none"/>
    </w:rPr>
  </w:style>
  <w:style w:type="numbering" w:customStyle="1" w:styleId="BullettedList">
    <w:name w:val="BullettedList"/>
    <w:uiPriority w:val="99"/>
    <w:rsid w:val="00174346"/>
    <w:pPr>
      <w:numPr>
        <w:numId w:val="1"/>
      </w:numPr>
    </w:pPr>
  </w:style>
  <w:style w:type="character" w:styleId="Emphasis">
    <w:name w:val="Emphasis"/>
    <w:basedOn w:val="DefaultParagraphFont"/>
    <w:uiPriority w:val="20"/>
    <w:qFormat/>
    <w:rsid w:val="00174346"/>
    <w:rPr>
      <w:i/>
      <w:iCs/>
    </w:rPr>
  </w:style>
  <w:style w:type="character" w:styleId="Hyperlink">
    <w:name w:val="Hyperlink"/>
    <w:basedOn w:val="DefaultParagraphFont"/>
    <w:uiPriority w:val="99"/>
    <w:unhideWhenUsed/>
    <w:rsid w:val="00B73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0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3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43"/>
  </w:style>
  <w:style w:type="paragraph" w:styleId="Footer">
    <w:name w:val="footer"/>
    <w:basedOn w:val="Normal"/>
    <w:link w:val="FooterChar"/>
    <w:uiPriority w:val="99"/>
    <w:unhideWhenUsed/>
    <w:rsid w:val="00213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uaLoysch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shuaLoysch@outlook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CD49F8A8864A06A639B37E1A9D7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5FE6D-7C8C-4948-AE0A-C39429FC415E}"/>
      </w:docPartPr>
      <w:docPartBody>
        <w:p w:rsidR="000E22C4" w:rsidRDefault="00416769" w:rsidP="00416769">
          <w:pPr>
            <w:pStyle w:val="16CD49F8A8864A06A639B37E1A9D7CE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69"/>
    <w:rsid w:val="000E22C4"/>
    <w:rsid w:val="00416769"/>
    <w:rsid w:val="006152EA"/>
    <w:rsid w:val="00734E0E"/>
    <w:rsid w:val="00996CE0"/>
    <w:rsid w:val="00EA2A8B"/>
    <w:rsid w:val="00EF3920"/>
    <w:rsid w:val="00FA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CD49F8A8864A06A639B37E1A9D7CE4">
    <w:name w:val="16CD49F8A8864A06A639B37E1A9D7CE4"/>
    <w:rsid w:val="004167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ABBC-51D5-4D74-B6F5-B2EB35949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Loysch</dc:creator>
  <cp:keywords/>
  <dc:description/>
  <cp:lastModifiedBy>Joshua Loysch</cp:lastModifiedBy>
  <cp:revision>13</cp:revision>
  <cp:lastPrinted>2024-02-27T22:57:00Z</cp:lastPrinted>
  <dcterms:created xsi:type="dcterms:W3CDTF">2024-02-27T22:40:00Z</dcterms:created>
  <dcterms:modified xsi:type="dcterms:W3CDTF">2024-02-27T23:01:00Z</dcterms:modified>
</cp:coreProperties>
</file>